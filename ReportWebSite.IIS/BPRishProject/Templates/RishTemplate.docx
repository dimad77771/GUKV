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23" w:rsidRDefault="00692023" w:rsidP="00DC7D4C">
      <w:pPr>
        <w:rPr>
          <w:lang w:val="en-US"/>
        </w:rPr>
      </w:pPr>
    </w:p>
    <w:p w:rsidR="00B97C39" w:rsidRPr="00B97C39" w:rsidRDefault="00B97C39" w:rsidP="005E7329">
      <w:pPr>
        <w:jc w:val="center"/>
        <w:rPr>
          <w:lang w:val="en-US"/>
        </w:rPr>
      </w:pPr>
      <w:bookmarkStart w:id="0" w:name="_GoBack"/>
      <w:bookmarkEnd w:id="0"/>
      <w:r>
        <w:rPr>
          <w:noProof/>
          <w:lang w:val="ru-RU"/>
        </w:rPr>
        <w:drawing>
          <wp:inline distT="0" distB="0" distL="0" distR="0" wp14:anchorId="7253160D" wp14:editId="7881E3F6">
            <wp:extent cx="663740" cy="9239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rStateEmbl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33" cy="9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23" w:rsidRPr="00B97C39" w:rsidRDefault="00692023" w:rsidP="00DC7D4C"/>
    <w:p w:rsidR="002F0584" w:rsidRPr="003A4D21" w:rsidRDefault="002F0584" w:rsidP="00955FB3">
      <w:pPr>
        <w:jc w:val="center"/>
        <w:rPr>
          <w:b/>
          <w:spacing w:val="18"/>
          <w:w w:val="66"/>
          <w:sz w:val="72"/>
        </w:rPr>
      </w:pPr>
      <w:r>
        <w:rPr>
          <w:rFonts w:ascii="Benguiat" w:hAnsi="Benguiat"/>
          <w:b/>
          <w:spacing w:val="18"/>
          <w:w w:val="66"/>
          <w:sz w:val="72"/>
        </w:rPr>
        <w:t>КИ</w:t>
      </w:r>
      <w:r w:rsidR="0065507D">
        <w:rPr>
          <w:b/>
          <w:spacing w:val="18"/>
          <w:w w:val="66"/>
          <w:sz w:val="72"/>
        </w:rPr>
        <w:t>Ї</w:t>
      </w:r>
      <w:r w:rsidRPr="003A4D21">
        <w:rPr>
          <w:rFonts w:ascii="Benguiat" w:hAnsi="Benguiat"/>
          <w:b/>
          <w:spacing w:val="18"/>
          <w:w w:val="66"/>
          <w:sz w:val="72"/>
        </w:rPr>
        <w:t>ВСЬКА М</w:t>
      </w:r>
      <w:r w:rsidR="0065507D" w:rsidRPr="003A4D21">
        <w:rPr>
          <w:b/>
          <w:spacing w:val="18"/>
          <w:w w:val="66"/>
          <w:sz w:val="72"/>
        </w:rPr>
        <w:t>І</w:t>
      </w:r>
      <w:r w:rsidRPr="003A4D21">
        <w:rPr>
          <w:rFonts w:ascii="Benguiat" w:hAnsi="Benguiat"/>
          <w:b/>
          <w:spacing w:val="18"/>
          <w:w w:val="66"/>
          <w:sz w:val="72"/>
        </w:rPr>
        <w:t>СЬКА РАДА</w:t>
      </w:r>
    </w:p>
    <w:p w:rsidR="002F0584" w:rsidRPr="00955FB3" w:rsidRDefault="003E19CB" w:rsidP="003552B7">
      <w:pPr>
        <w:pStyle w:val="Heading2"/>
        <w:pBdr>
          <w:bottom w:val="thinThickThinSmallGap" w:sz="24" w:space="2" w:color="auto"/>
        </w:pBdr>
        <w:spacing w:before="0" w:after="0"/>
        <w:rPr>
          <w:rFonts w:ascii="Benguiat" w:hAnsi="Benguiat"/>
          <w:spacing w:val="18"/>
          <w:w w:val="90"/>
          <w:szCs w:val="28"/>
        </w:rPr>
      </w:pPr>
      <w:r>
        <w:rPr>
          <w:spacing w:val="18"/>
          <w:w w:val="90"/>
          <w:szCs w:val="28"/>
        </w:rPr>
        <w:t>Х</w:t>
      </w:r>
      <w:r w:rsidR="00C45B85">
        <w:rPr>
          <w:spacing w:val="18"/>
          <w:w w:val="90"/>
          <w:szCs w:val="28"/>
          <w:lang w:val="en-US"/>
        </w:rPr>
        <w:t>II</w:t>
      </w:r>
      <w:r w:rsidR="00E6763D" w:rsidRPr="003A4D21">
        <w:rPr>
          <w:rFonts w:ascii="Benguiat" w:hAnsi="Benguiat"/>
          <w:spacing w:val="18"/>
          <w:w w:val="90"/>
          <w:szCs w:val="28"/>
        </w:rPr>
        <w:t xml:space="preserve"> </w:t>
      </w:r>
      <w:r w:rsidR="00DE4490">
        <w:rPr>
          <w:spacing w:val="18"/>
          <w:w w:val="90"/>
          <w:szCs w:val="28"/>
        </w:rPr>
        <w:t>СЕСІЯ</w:t>
      </w:r>
      <w:r w:rsidR="00E6763D">
        <w:rPr>
          <w:spacing w:val="18"/>
          <w:w w:val="90"/>
          <w:szCs w:val="28"/>
        </w:rPr>
        <w:t xml:space="preserve"> </w:t>
      </w:r>
      <w:r w:rsidR="00955FB3" w:rsidRPr="00955FB3">
        <w:rPr>
          <w:rFonts w:ascii="Benguiat" w:hAnsi="Benguiat"/>
          <w:spacing w:val="18"/>
          <w:w w:val="90"/>
          <w:szCs w:val="28"/>
          <w:lang w:val="en-US"/>
        </w:rPr>
        <w:t>V</w:t>
      </w:r>
      <w:r w:rsidR="001578D7">
        <w:rPr>
          <w:spacing w:val="18"/>
          <w:w w:val="90"/>
          <w:szCs w:val="28"/>
        </w:rPr>
        <w:t>І</w:t>
      </w:r>
      <w:r w:rsidR="00955FB3" w:rsidRPr="003A4D21">
        <w:rPr>
          <w:rFonts w:ascii="Benguiat" w:hAnsi="Benguiat"/>
          <w:spacing w:val="18"/>
          <w:w w:val="90"/>
          <w:szCs w:val="28"/>
        </w:rPr>
        <w:t xml:space="preserve"> </w:t>
      </w:r>
      <w:r w:rsidR="00955FB3" w:rsidRPr="00955FB3">
        <w:rPr>
          <w:rFonts w:ascii="Benguiat" w:hAnsi="Benguiat"/>
          <w:spacing w:val="18"/>
          <w:w w:val="90"/>
          <w:szCs w:val="28"/>
        </w:rPr>
        <w:t>СКЛИКАННЯ</w:t>
      </w:r>
    </w:p>
    <w:p w:rsidR="002F0584" w:rsidRPr="003A4D21" w:rsidRDefault="002F0584" w:rsidP="00955FB3">
      <w:pPr>
        <w:tabs>
          <w:tab w:val="left" w:pos="5387"/>
        </w:tabs>
        <w:rPr>
          <w:i/>
          <w:sz w:val="20"/>
        </w:rPr>
      </w:pPr>
    </w:p>
    <w:p w:rsidR="002F0584" w:rsidRPr="00DC7D4C" w:rsidRDefault="00DB47EC" w:rsidP="00BF18ED">
      <w:pPr>
        <w:jc w:val="center"/>
        <w:rPr>
          <w:rFonts w:ascii="Benguiat" w:hAnsi="Benguiat"/>
          <w:sz w:val="52"/>
          <w:szCs w:val="52"/>
        </w:rPr>
      </w:pPr>
      <w:r w:rsidRPr="00DC7D4C">
        <w:rPr>
          <w:rFonts w:ascii="Benguiat" w:hAnsi="Benguiat"/>
          <w:sz w:val="52"/>
          <w:szCs w:val="52"/>
        </w:rPr>
        <w:t>{</w:t>
      </w:r>
      <w:r>
        <w:rPr>
          <w:rFonts w:ascii="Benguiat" w:hAnsi="Benguiat"/>
          <w:sz w:val="52"/>
          <w:szCs w:val="52"/>
          <w:lang w:val="en-US"/>
        </w:rPr>
        <w:t>DOCTYPE</w:t>
      </w:r>
      <w:r w:rsidRPr="00DC7D4C">
        <w:rPr>
          <w:rFonts w:ascii="Benguiat" w:hAnsi="Benguiat"/>
          <w:sz w:val="52"/>
          <w:szCs w:val="52"/>
        </w:rPr>
        <w:t>}</w:t>
      </w:r>
    </w:p>
    <w:p w:rsidR="00BF18ED" w:rsidRPr="00DC7D4C" w:rsidRDefault="00BF18ED" w:rsidP="00BF18ED">
      <w:pPr>
        <w:jc w:val="center"/>
        <w:rPr>
          <w:rFonts w:ascii="Benguiat" w:hAnsi="Benguiat"/>
          <w:sz w:val="24"/>
          <w:szCs w:val="24"/>
        </w:rPr>
      </w:pPr>
    </w:p>
    <w:p w:rsidR="002F0584" w:rsidRDefault="002F0584" w:rsidP="009E7354">
      <w:pPr>
        <w:spacing w:line="360" w:lineRule="auto"/>
        <w:rPr>
          <w:sz w:val="16"/>
          <w:szCs w:val="16"/>
        </w:rPr>
      </w:pPr>
      <w:r w:rsidRPr="00955FB3">
        <w:rPr>
          <w:sz w:val="24"/>
          <w:szCs w:val="24"/>
        </w:rPr>
        <w:t>___</w:t>
      </w:r>
      <w:r w:rsidR="00DB47EC" w:rsidRPr="00DC7D4C">
        <w:rPr>
          <w:sz w:val="24"/>
          <w:szCs w:val="24"/>
          <w:u w:val="single"/>
        </w:rPr>
        <w:t>{</w:t>
      </w:r>
      <w:r w:rsidR="00DB47EC" w:rsidRPr="00DB47EC">
        <w:rPr>
          <w:sz w:val="24"/>
          <w:szCs w:val="24"/>
          <w:u w:val="single"/>
          <w:lang w:val="en-US"/>
        </w:rPr>
        <w:t>DOCDATE</w:t>
      </w:r>
      <w:r w:rsidR="00DB47EC" w:rsidRPr="00DC7D4C">
        <w:rPr>
          <w:sz w:val="24"/>
          <w:szCs w:val="24"/>
          <w:u w:val="single"/>
        </w:rPr>
        <w:t>}</w:t>
      </w:r>
      <w:r w:rsidRPr="00955FB3">
        <w:rPr>
          <w:sz w:val="24"/>
          <w:szCs w:val="24"/>
        </w:rPr>
        <w:t>__</w:t>
      </w:r>
      <w:r w:rsidR="00DB47EC" w:rsidRPr="00DC7D4C">
        <w:rPr>
          <w:sz w:val="24"/>
          <w:szCs w:val="24"/>
        </w:rPr>
        <w:t xml:space="preserve"> </w:t>
      </w:r>
      <w:r w:rsidRPr="00955FB3">
        <w:rPr>
          <w:sz w:val="24"/>
          <w:szCs w:val="24"/>
        </w:rPr>
        <w:t>№</w:t>
      </w:r>
      <w:r w:rsidR="00DB47EC" w:rsidRPr="00DC7D4C">
        <w:rPr>
          <w:sz w:val="24"/>
          <w:szCs w:val="24"/>
        </w:rPr>
        <w:t xml:space="preserve"> </w:t>
      </w:r>
      <w:r w:rsidRPr="00955FB3">
        <w:rPr>
          <w:sz w:val="24"/>
          <w:szCs w:val="24"/>
        </w:rPr>
        <w:t>__</w:t>
      </w:r>
      <w:r w:rsidR="00DB47EC" w:rsidRPr="00DC7D4C">
        <w:rPr>
          <w:sz w:val="24"/>
          <w:szCs w:val="24"/>
          <w:u w:val="single"/>
        </w:rPr>
        <w:t>{</w:t>
      </w:r>
      <w:r w:rsidR="00DB47EC" w:rsidRPr="00DB47EC">
        <w:rPr>
          <w:sz w:val="24"/>
          <w:szCs w:val="24"/>
          <w:u w:val="single"/>
          <w:lang w:val="en-US"/>
        </w:rPr>
        <w:t>DOCNUM</w:t>
      </w:r>
      <w:r w:rsidR="00DB47EC" w:rsidRPr="00DC7D4C">
        <w:rPr>
          <w:sz w:val="24"/>
          <w:szCs w:val="24"/>
          <w:u w:val="single"/>
        </w:rPr>
        <w:t>}</w:t>
      </w:r>
      <w:r w:rsidRPr="00955FB3">
        <w:rPr>
          <w:sz w:val="24"/>
          <w:szCs w:val="24"/>
        </w:rPr>
        <w:t>__</w:t>
      </w:r>
    </w:p>
    <w:p w:rsidR="00A27A5C" w:rsidRPr="00DC7D4C" w:rsidRDefault="00A27A5C" w:rsidP="00DB47EC">
      <w:pPr>
        <w:spacing w:line="100" w:lineRule="atLeast"/>
        <w:rPr>
          <w:szCs w:val="28"/>
        </w:rPr>
      </w:pPr>
    </w:p>
    <w:p w:rsidR="00DB47EC" w:rsidRPr="00DC7D4C" w:rsidRDefault="00DB47EC" w:rsidP="00DB47EC">
      <w:pPr>
        <w:spacing w:line="100" w:lineRule="atLeast"/>
        <w:ind w:right="3402"/>
        <w:rPr>
          <w:szCs w:val="28"/>
        </w:rPr>
      </w:pPr>
      <w:r w:rsidRPr="00DC7D4C">
        <w:rPr>
          <w:szCs w:val="28"/>
        </w:rPr>
        <w:t>{</w:t>
      </w:r>
      <w:r>
        <w:rPr>
          <w:szCs w:val="28"/>
          <w:lang w:val="en-US"/>
        </w:rPr>
        <w:t>DOCTITLE</w:t>
      </w:r>
      <w:r w:rsidRPr="00DC7D4C">
        <w:rPr>
          <w:szCs w:val="28"/>
        </w:rPr>
        <w:t>}</w:t>
      </w:r>
    </w:p>
    <w:p w:rsidR="00DB47EC" w:rsidRPr="00DC7D4C" w:rsidRDefault="00DB47EC" w:rsidP="00DB47EC">
      <w:pPr>
        <w:spacing w:line="100" w:lineRule="atLeast"/>
        <w:rPr>
          <w:szCs w:val="28"/>
        </w:rPr>
      </w:pPr>
    </w:p>
    <w:p w:rsidR="00591E2D" w:rsidRPr="00DC7D4C" w:rsidRDefault="00DB47EC" w:rsidP="00591E2D">
      <w:pPr>
        <w:spacing w:line="100" w:lineRule="atLeast"/>
        <w:rPr>
          <w:szCs w:val="28"/>
        </w:rPr>
      </w:pPr>
      <w:r w:rsidRPr="00DC7D4C">
        <w:rPr>
          <w:szCs w:val="28"/>
        </w:rPr>
        <w:t>{</w:t>
      </w:r>
      <w:r>
        <w:rPr>
          <w:szCs w:val="28"/>
          <w:lang w:val="en-US"/>
        </w:rPr>
        <w:t>DOCINTRO</w:t>
      </w:r>
      <w:r w:rsidRPr="00DC7D4C">
        <w:rPr>
          <w:szCs w:val="28"/>
        </w:rPr>
        <w:t>}</w:t>
      </w:r>
    </w:p>
    <w:p w:rsidR="0047410B" w:rsidRPr="0047410B" w:rsidRDefault="0047410B" w:rsidP="00591E2D">
      <w:pPr>
        <w:spacing w:line="100" w:lineRule="atLeast"/>
        <w:rPr>
          <w:szCs w:val="28"/>
        </w:rPr>
      </w:pPr>
    </w:p>
    <w:p w:rsidR="00591E2D" w:rsidRDefault="00591E2D" w:rsidP="00591E2D">
      <w:pPr>
        <w:spacing w:line="100" w:lineRule="atLeast"/>
        <w:rPr>
          <w:b/>
          <w:szCs w:val="28"/>
        </w:rPr>
      </w:pPr>
      <w:r w:rsidRPr="0047410B">
        <w:rPr>
          <w:b/>
          <w:szCs w:val="28"/>
        </w:rPr>
        <w:t>ВИРІШИЛА:</w:t>
      </w:r>
    </w:p>
    <w:p w:rsidR="002A1D93" w:rsidRPr="00DB47EC" w:rsidRDefault="002A1D93" w:rsidP="00DB47EC">
      <w:pPr>
        <w:ind w:left="720"/>
      </w:pPr>
    </w:p>
    <w:p w:rsidR="00DB47EC" w:rsidRPr="005E7329" w:rsidRDefault="00DB47EC" w:rsidP="00A743FA">
      <w:pPr>
        <w:pStyle w:val="NormalItem"/>
        <w:rPr>
          <w:lang w:val="uk-UA"/>
        </w:rPr>
      </w:pPr>
      <w:r w:rsidRPr="005E7329">
        <w:rPr>
          <w:lang w:val="uk-UA"/>
        </w:rPr>
        <w:t>{</w:t>
      </w:r>
      <w:r>
        <w:t>DOCITEMS</w:t>
      </w:r>
      <w:r w:rsidRPr="005E7329">
        <w:rPr>
          <w:lang w:val="uk-UA"/>
        </w:rPr>
        <w:t>}</w:t>
      </w:r>
    </w:p>
    <w:p w:rsidR="00DB47EC" w:rsidRPr="00B97C39" w:rsidRDefault="00DB47EC" w:rsidP="00DB47EC">
      <w:pPr>
        <w:spacing w:line="100" w:lineRule="atLeast"/>
        <w:rPr>
          <w:szCs w:val="28"/>
        </w:rPr>
      </w:pPr>
    </w:p>
    <w:p w:rsidR="00DB47EC" w:rsidRPr="00B97C39" w:rsidRDefault="00DB47EC" w:rsidP="00DB47EC">
      <w:pPr>
        <w:spacing w:line="100" w:lineRule="atLeast"/>
        <w:rPr>
          <w:szCs w:val="28"/>
        </w:rPr>
      </w:pPr>
      <w:r w:rsidRPr="00B97C39">
        <w:rPr>
          <w:szCs w:val="28"/>
        </w:rPr>
        <w:t>{</w:t>
      </w:r>
      <w:r>
        <w:rPr>
          <w:szCs w:val="28"/>
          <w:lang w:val="en-US"/>
        </w:rPr>
        <w:t>DOCOUTRO</w:t>
      </w:r>
      <w:r w:rsidRPr="00B97C39">
        <w:rPr>
          <w:szCs w:val="28"/>
        </w:rPr>
        <w:t>}</w:t>
      </w:r>
    </w:p>
    <w:p w:rsidR="00DB47EC" w:rsidRPr="00B97C39" w:rsidRDefault="00DB47EC" w:rsidP="003B4D1F">
      <w:pPr>
        <w:spacing w:line="100" w:lineRule="atLeast"/>
        <w:rPr>
          <w:szCs w:val="28"/>
        </w:rPr>
      </w:pPr>
    </w:p>
    <w:p w:rsidR="00C13F25" w:rsidRDefault="00B97C39" w:rsidP="00975D5E">
      <w:r w:rsidRPr="00B97C39">
        <w:rPr>
          <w:szCs w:val="28"/>
        </w:rPr>
        <w:t>{</w:t>
      </w:r>
      <w:r>
        <w:rPr>
          <w:szCs w:val="28"/>
          <w:lang w:val="en-US"/>
        </w:rPr>
        <w:t>APPENDIX</w:t>
      </w:r>
      <w:r w:rsidR="00975D5E">
        <w:rPr>
          <w:szCs w:val="28"/>
          <w:lang w:val="en-US"/>
        </w:rPr>
        <w:t>START</w:t>
      </w:r>
      <w:r w:rsidRPr="00B97C39">
        <w:rPr>
          <w:szCs w:val="28"/>
        </w:rPr>
        <w:t>}</w:t>
      </w:r>
    </w:p>
    <w:p w:rsidR="00C13F25" w:rsidRDefault="00C13F25" w:rsidP="00975D5E"/>
    <w:p w:rsidR="009F77AC" w:rsidRPr="00B97C39" w:rsidRDefault="00B97C39" w:rsidP="001657F1">
      <w:pPr>
        <w:ind w:left="5103"/>
      </w:pPr>
      <w:r w:rsidRPr="00B97C39">
        <w:t>Додаток</w:t>
      </w:r>
    </w:p>
    <w:p w:rsidR="00B97C39" w:rsidRPr="00B97C39" w:rsidRDefault="00B97C39" w:rsidP="001657F1">
      <w:pPr>
        <w:ind w:left="5103"/>
      </w:pPr>
      <w:r w:rsidRPr="00B97C39">
        <w:t>до Рішення Київради</w:t>
      </w:r>
    </w:p>
    <w:p w:rsidR="009F77AC" w:rsidRPr="00B97C39" w:rsidRDefault="00B97C39" w:rsidP="001657F1">
      <w:pPr>
        <w:ind w:left="5103"/>
      </w:pPr>
      <w:r w:rsidRPr="00B97C39">
        <w:t xml:space="preserve">від </w:t>
      </w:r>
      <w:r>
        <w:rPr>
          <w:u w:val="single"/>
        </w:rPr>
        <w:t xml:space="preserve">  </w:t>
      </w:r>
      <w:r w:rsidRPr="00B97C39">
        <w:rPr>
          <w:u w:val="single"/>
        </w:rPr>
        <w:t>{DOCDATE}</w:t>
      </w:r>
      <w:r>
        <w:rPr>
          <w:u w:val="single"/>
        </w:rPr>
        <w:t xml:space="preserve">  </w:t>
      </w:r>
      <w:r w:rsidRPr="00B97C39">
        <w:t xml:space="preserve"> № </w:t>
      </w:r>
      <w:r>
        <w:rPr>
          <w:u w:val="single"/>
        </w:rPr>
        <w:t xml:space="preserve">  </w:t>
      </w:r>
      <w:r w:rsidRPr="00B97C39">
        <w:rPr>
          <w:u w:val="single"/>
        </w:rPr>
        <w:t>{DOCNUM}</w:t>
      </w:r>
      <w:r>
        <w:rPr>
          <w:u w:val="single"/>
        </w:rPr>
        <w:t xml:space="preserve">  </w:t>
      </w:r>
    </w:p>
    <w:p w:rsidR="00091E9A" w:rsidRPr="00B97C39" w:rsidRDefault="00091E9A" w:rsidP="00975D5E"/>
    <w:p w:rsidR="008361E0" w:rsidRPr="00437B5C" w:rsidRDefault="008361E0" w:rsidP="009A353B">
      <w:pPr>
        <w:jc w:val="left"/>
        <w:rPr>
          <w:szCs w:val="28"/>
        </w:rPr>
      </w:pPr>
      <w:r w:rsidRPr="00437B5C">
        <w:rPr>
          <w:szCs w:val="28"/>
        </w:rPr>
        <w:t>{</w:t>
      </w:r>
      <w:r w:rsidRPr="005117B5">
        <w:rPr>
          <w:szCs w:val="28"/>
          <w:lang w:val="en-US"/>
        </w:rPr>
        <w:t>APPENDIXTITLE</w:t>
      </w:r>
      <w:r w:rsidRPr="005117B5">
        <w:rPr>
          <w:szCs w:val="28"/>
        </w:rPr>
        <w:t>1</w:t>
      </w:r>
      <w:r w:rsidRPr="00437B5C">
        <w:rPr>
          <w:szCs w:val="28"/>
        </w:rPr>
        <w:t>}</w:t>
      </w:r>
    </w:p>
    <w:p w:rsidR="00C13F25" w:rsidRPr="00B97C39" w:rsidRDefault="00B97C39" w:rsidP="00975D5E">
      <w:pPr>
        <w:jc w:val="center"/>
      </w:pPr>
      <w:r w:rsidRPr="00B97C39">
        <w:rPr>
          <w:szCs w:val="28"/>
        </w:rPr>
        <w:t>{</w:t>
      </w:r>
      <w:r w:rsidR="00975D5E">
        <w:rPr>
          <w:szCs w:val="28"/>
          <w:lang w:val="en-US"/>
        </w:rPr>
        <w:t>APPENDIX</w:t>
      </w:r>
      <w:r>
        <w:rPr>
          <w:szCs w:val="28"/>
          <w:lang w:val="en-US"/>
        </w:rPr>
        <w:t>TITLE</w:t>
      </w:r>
      <w:r w:rsidRPr="00B97C39">
        <w:rPr>
          <w:szCs w:val="28"/>
        </w:rPr>
        <w:t>}</w:t>
      </w:r>
    </w:p>
    <w:p w:rsidR="00975D5E" w:rsidRPr="00DC7D4C" w:rsidRDefault="00975D5E" w:rsidP="00975D5E">
      <w:pPr>
        <w:spacing w:line="100" w:lineRule="atLeast"/>
        <w:rPr>
          <w:szCs w:val="28"/>
        </w:rPr>
      </w:pPr>
    </w:p>
    <w:p w:rsidR="007359A4" w:rsidRPr="007359A4" w:rsidRDefault="00975D5E" w:rsidP="00975D5E">
      <w:pPr>
        <w:spacing w:line="100" w:lineRule="atLeast"/>
        <w:rPr>
          <w:szCs w:val="28"/>
          <w:lang w:val="en-US"/>
        </w:rPr>
      </w:pPr>
      <w:r w:rsidRPr="00DC7D4C">
        <w:rPr>
          <w:szCs w:val="28"/>
        </w:rPr>
        <w:t>{</w:t>
      </w:r>
      <w:r>
        <w:rPr>
          <w:szCs w:val="28"/>
          <w:lang w:val="en-US"/>
        </w:rPr>
        <w:t>APPENDIXINTRO</w:t>
      </w:r>
      <w:r w:rsidRPr="00DC7D4C">
        <w:rPr>
          <w:szCs w:val="28"/>
        </w:rPr>
        <w:t>}</w:t>
      </w:r>
    </w:p>
    <w:p w:rsidR="00975D5E" w:rsidRPr="0047410B" w:rsidRDefault="00975D5E" w:rsidP="00975D5E">
      <w:pPr>
        <w:spacing w:line="100" w:lineRule="atLeast"/>
        <w:rPr>
          <w:szCs w:val="28"/>
        </w:rPr>
      </w:pPr>
    </w:p>
    <w:p w:rsidR="00975D5E" w:rsidRPr="00B97C39" w:rsidRDefault="00975D5E" w:rsidP="00A743FA">
      <w:pPr>
        <w:pStyle w:val="NormalItem"/>
      </w:pPr>
      <w:r w:rsidRPr="00B97C39">
        <w:t>{</w:t>
      </w:r>
      <w:r>
        <w:t>APPENDIXITEMS</w:t>
      </w:r>
      <w:r w:rsidRPr="00B97C39">
        <w:t>}</w:t>
      </w:r>
    </w:p>
    <w:p w:rsidR="00975D5E" w:rsidRPr="00B97C39" w:rsidRDefault="00975D5E" w:rsidP="00975D5E">
      <w:pPr>
        <w:spacing w:line="100" w:lineRule="atLeast"/>
        <w:rPr>
          <w:szCs w:val="28"/>
        </w:rPr>
      </w:pPr>
    </w:p>
    <w:p w:rsidR="00975D5E" w:rsidRPr="00B97C39" w:rsidRDefault="00975D5E" w:rsidP="00975D5E">
      <w:pPr>
        <w:spacing w:line="100" w:lineRule="atLeast"/>
        <w:rPr>
          <w:szCs w:val="28"/>
        </w:rPr>
      </w:pPr>
      <w:r w:rsidRPr="00B97C39">
        <w:rPr>
          <w:szCs w:val="28"/>
        </w:rPr>
        <w:t>{</w:t>
      </w:r>
      <w:r>
        <w:rPr>
          <w:szCs w:val="28"/>
          <w:lang w:val="en-US"/>
        </w:rPr>
        <w:t>APPENDIXOUTRO</w:t>
      </w:r>
      <w:r w:rsidRPr="00B97C39">
        <w:rPr>
          <w:szCs w:val="28"/>
        </w:rPr>
        <w:t>}</w:t>
      </w:r>
    </w:p>
    <w:p w:rsidR="00975D5E" w:rsidRPr="00B97C39" w:rsidRDefault="00975D5E" w:rsidP="00975D5E">
      <w:pPr>
        <w:spacing w:line="100" w:lineRule="atLeast"/>
        <w:rPr>
          <w:szCs w:val="28"/>
        </w:rPr>
      </w:pPr>
    </w:p>
    <w:p w:rsidR="00975D5E" w:rsidRDefault="00975D5E" w:rsidP="00975D5E">
      <w:r w:rsidRPr="00B97C39">
        <w:rPr>
          <w:szCs w:val="28"/>
        </w:rPr>
        <w:t>{</w:t>
      </w:r>
      <w:r>
        <w:rPr>
          <w:szCs w:val="28"/>
          <w:lang w:val="en-US"/>
        </w:rPr>
        <w:t>APPENDIXEND</w:t>
      </w:r>
      <w:r w:rsidRPr="00B97C39">
        <w:rPr>
          <w:szCs w:val="28"/>
        </w:rPr>
        <w:t>}</w:t>
      </w:r>
    </w:p>
    <w:p w:rsidR="00C95EEF" w:rsidRPr="00975D5E" w:rsidRDefault="00C95EEF" w:rsidP="00975D5E">
      <w:pPr>
        <w:rPr>
          <w:lang w:val="en-US"/>
        </w:rPr>
      </w:pPr>
    </w:p>
    <w:sectPr w:rsidR="00C95EEF" w:rsidRPr="00975D5E" w:rsidSect="0047410B">
      <w:pgSz w:w="11906" w:h="16838" w:code="9"/>
      <w:pgMar w:top="567" w:right="991" w:bottom="568" w:left="1843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63B" w:rsidRDefault="002F563B">
      <w:r>
        <w:separator/>
      </w:r>
    </w:p>
  </w:endnote>
  <w:endnote w:type="continuationSeparator" w:id="0">
    <w:p w:rsidR="002F563B" w:rsidRDefault="002F5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nguia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63B" w:rsidRDefault="002F563B">
      <w:r>
        <w:separator/>
      </w:r>
    </w:p>
  </w:footnote>
  <w:footnote w:type="continuationSeparator" w:id="0">
    <w:p w:rsidR="002F563B" w:rsidRDefault="002F5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9140C4E0"/>
    <w:name w:val="WW8Num1"/>
    <w:lvl w:ilvl="0">
      <w:start w:val="1"/>
      <w:numFmt w:val="decimal"/>
      <w:lvlText w:val="%1."/>
      <w:lvlJc w:val="left"/>
      <w:pPr>
        <w:tabs>
          <w:tab w:val="num" w:pos="88"/>
        </w:tabs>
        <w:ind w:left="928" w:hanging="360"/>
      </w:pPr>
      <w:rPr>
        <w:lang w:val="ru-RU"/>
      </w:rPr>
    </w:lvl>
    <w:lvl w:ilvl="1">
      <w:start w:val="1"/>
      <w:numFmt w:val="decimal"/>
      <w:isLgl/>
      <w:lvlText w:val="%1.%2."/>
      <w:lvlJc w:val="left"/>
      <w:pPr>
        <w:tabs>
          <w:tab w:val="num" w:pos="1558"/>
        </w:tabs>
        <w:ind w:left="1558" w:hanging="9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58"/>
        </w:tabs>
        <w:ind w:left="1558" w:hanging="9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8"/>
        </w:tabs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8"/>
        </w:tabs>
        <w:ind w:left="23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68"/>
        </w:tabs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8"/>
        </w:tabs>
        <w:ind w:left="2728" w:hanging="2160"/>
      </w:pPr>
      <w:rPr>
        <w:rFonts w:hint="default"/>
      </w:rPr>
    </w:lvl>
  </w:abstractNum>
  <w:abstractNum w:abstractNumId="1">
    <w:nsid w:val="0049229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4372895"/>
    <w:multiLevelType w:val="hybridMultilevel"/>
    <w:tmpl w:val="5E6CB7A0"/>
    <w:lvl w:ilvl="0" w:tplc="5ABC3F5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1B94299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4A034CB"/>
    <w:multiLevelType w:val="singleLevel"/>
    <w:tmpl w:val="09623B0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</w:abstractNum>
  <w:abstractNum w:abstractNumId="5">
    <w:nsid w:val="2E22782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F353059"/>
    <w:multiLevelType w:val="hybridMultilevel"/>
    <w:tmpl w:val="1364496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90652C"/>
    <w:multiLevelType w:val="singleLevel"/>
    <w:tmpl w:val="1BB69C88"/>
    <w:lvl w:ilvl="0">
      <w:start w:val="1"/>
      <w:numFmt w:val="decimal"/>
      <w:lvlText w:val="%1."/>
      <w:lvlJc w:val="left"/>
      <w:pPr>
        <w:tabs>
          <w:tab w:val="num" w:pos="1099"/>
        </w:tabs>
        <w:ind w:left="1099" w:hanging="390"/>
      </w:pPr>
      <w:rPr>
        <w:rFonts w:hint="default"/>
      </w:rPr>
    </w:lvl>
  </w:abstractNum>
  <w:abstractNum w:abstractNumId="8">
    <w:nsid w:val="49032C04"/>
    <w:multiLevelType w:val="singleLevel"/>
    <w:tmpl w:val="F022E3C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9">
    <w:nsid w:val="5C5A44A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CEE5A7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8B8227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7B1D5A15"/>
    <w:multiLevelType w:val="hybridMultilevel"/>
    <w:tmpl w:val="6840BB5C"/>
    <w:lvl w:ilvl="0" w:tplc="A9CC92CE">
      <w:start w:val="1"/>
      <w:numFmt w:val="decimal"/>
      <w:lvlText w:val="%1)"/>
      <w:lvlJc w:val="left"/>
      <w:pPr>
        <w:tabs>
          <w:tab w:val="num" w:pos="975"/>
        </w:tabs>
        <w:ind w:left="975" w:hanging="61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E73452"/>
    <w:multiLevelType w:val="multilevel"/>
    <w:tmpl w:val="700AA6C2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235"/>
        </w:tabs>
        <w:ind w:left="22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20"/>
        </w:tabs>
        <w:ind w:left="28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045"/>
        </w:tabs>
        <w:ind w:left="30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30"/>
        </w:tabs>
        <w:ind w:left="36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215"/>
        </w:tabs>
        <w:ind w:left="421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440"/>
        </w:tabs>
        <w:ind w:left="44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25"/>
        </w:tabs>
        <w:ind w:left="5025" w:hanging="21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10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13"/>
  </w:num>
  <w:num w:numId="11">
    <w:abstractNumId w:val="0"/>
  </w:num>
  <w:num w:numId="12">
    <w:abstractNumId w:val="2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BF"/>
    <w:rsid w:val="0000267F"/>
    <w:rsid w:val="000115AC"/>
    <w:rsid w:val="00013065"/>
    <w:rsid w:val="00013287"/>
    <w:rsid w:val="000158B0"/>
    <w:rsid w:val="00020ACA"/>
    <w:rsid w:val="000345F2"/>
    <w:rsid w:val="00036806"/>
    <w:rsid w:val="0004507F"/>
    <w:rsid w:val="00045B39"/>
    <w:rsid w:val="00047D58"/>
    <w:rsid w:val="00052CDD"/>
    <w:rsid w:val="0005513D"/>
    <w:rsid w:val="000621CC"/>
    <w:rsid w:val="000631BD"/>
    <w:rsid w:val="000664FA"/>
    <w:rsid w:val="00071D59"/>
    <w:rsid w:val="0007214D"/>
    <w:rsid w:val="00072BDC"/>
    <w:rsid w:val="00076A1E"/>
    <w:rsid w:val="00084224"/>
    <w:rsid w:val="00084513"/>
    <w:rsid w:val="00091E9A"/>
    <w:rsid w:val="00092B2D"/>
    <w:rsid w:val="000936AB"/>
    <w:rsid w:val="000B0164"/>
    <w:rsid w:val="000B2091"/>
    <w:rsid w:val="000C0024"/>
    <w:rsid w:val="000C688B"/>
    <w:rsid w:val="000D1798"/>
    <w:rsid w:val="000D62AC"/>
    <w:rsid w:val="000D652B"/>
    <w:rsid w:val="00101B8C"/>
    <w:rsid w:val="00104CB6"/>
    <w:rsid w:val="00114B7B"/>
    <w:rsid w:val="00126E95"/>
    <w:rsid w:val="00127917"/>
    <w:rsid w:val="00131967"/>
    <w:rsid w:val="00136394"/>
    <w:rsid w:val="001402B6"/>
    <w:rsid w:val="001466CF"/>
    <w:rsid w:val="00153987"/>
    <w:rsid w:val="001578D7"/>
    <w:rsid w:val="00161953"/>
    <w:rsid w:val="001624AA"/>
    <w:rsid w:val="00163259"/>
    <w:rsid w:val="001657F1"/>
    <w:rsid w:val="00173A59"/>
    <w:rsid w:val="00175C4E"/>
    <w:rsid w:val="00180709"/>
    <w:rsid w:val="001820EF"/>
    <w:rsid w:val="00192DF9"/>
    <w:rsid w:val="00197121"/>
    <w:rsid w:val="001A20FB"/>
    <w:rsid w:val="001B72C9"/>
    <w:rsid w:val="001D0C96"/>
    <w:rsid w:val="001D77D9"/>
    <w:rsid w:val="001E1A30"/>
    <w:rsid w:val="0020425E"/>
    <w:rsid w:val="00204470"/>
    <w:rsid w:val="00204592"/>
    <w:rsid w:val="00210B3E"/>
    <w:rsid w:val="0022662C"/>
    <w:rsid w:val="002311F9"/>
    <w:rsid w:val="00233DB5"/>
    <w:rsid w:val="00234936"/>
    <w:rsid w:val="00240DCD"/>
    <w:rsid w:val="002458CD"/>
    <w:rsid w:val="00247CBF"/>
    <w:rsid w:val="002531C1"/>
    <w:rsid w:val="0025491B"/>
    <w:rsid w:val="00260467"/>
    <w:rsid w:val="00261FC2"/>
    <w:rsid w:val="00264B5F"/>
    <w:rsid w:val="00272B1F"/>
    <w:rsid w:val="002732C0"/>
    <w:rsid w:val="002758A7"/>
    <w:rsid w:val="00275B5D"/>
    <w:rsid w:val="002821B6"/>
    <w:rsid w:val="002860B6"/>
    <w:rsid w:val="002864E1"/>
    <w:rsid w:val="002933CF"/>
    <w:rsid w:val="00295AE8"/>
    <w:rsid w:val="002A1D93"/>
    <w:rsid w:val="002A36E8"/>
    <w:rsid w:val="002A53FA"/>
    <w:rsid w:val="002A7BA4"/>
    <w:rsid w:val="002A7E96"/>
    <w:rsid w:val="002B2495"/>
    <w:rsid w:val="002B684D"/>
    <w:rsid w:val="002C0E40"/>
    <w:rsid w:val="002C42E0"/>
    <w:rsid w:val="002D02EC"/>
    <w:rsid w:val="002D5A9B"/>
    <w:rsid w:val="002E27C9"/>
    <w:rsid w:val="002F0584"/>
    <w:rsid w:val="002F563B"/>
    <w:rsid w:val="002F60AE"/>
    <w:rsid w:val="002F6B47"/>
    <w:rsid w:val="00302E45"/>
    <w:rsid w:val="00303864"/>
    <w:rsid w:val="00314439"/>
    <w:rsid w:val="0031448D"/>
    <w:rsid w:val="0031552F"/>
    <w:rsid w:val="00320657"/>
    <w:rsid w:val="00322E7B"/>
    <w:rsid w:val="00334329"/>
    <w:rsid w:val="00335510"/>
    <w:rsid w:val="00337737"/>
    <w:rsid w:val="00337A08"/>
    <w:rsid w:val="003410E1"/>
    <w:rsid w:val="00342E0E"/>
    <w:rsid w:val="00343D5B"/>
    <w:rsid w:val="00344A5F"/>
    <w:rsid w:val="00353259"/>
    <w:rsid w:val="003552B7"/>
    <w:rsid w:val="00355CFA"/>
    <w:rsid w:val="003631EE"/>
    <w:rsid w:val="0036349C"/>
    <w:rsid w:val="003742C9"/>
    <w:rsid w:val="00383368"/>
    <w:rsid w:val="00391BC0"/>
    <w:rsid w:val="00392AC0"/>
    <w:rsid w:val="003938C9"/>
    <w:rsid w:val="00396EC0"/>
    <w:rsid w:val="003A4D21"/>
    <w:rsid w:val="003B4D1F"/>
    <w:rsid w:val="003B57D6"/>
    <w:rsid w:val="003C0BE4"/>
    <w:rsid w:val="003C0C43"/>
    <w:rsid w:val="003D2BD9"/>
    <w:rsid w:val="003D32BE"/>
    <w:rsid w:val="003E19CB"/>
    <w:rsid w:val="003F35D2"/>
    <w:rsid w:val="003F6F6F"/>
    <w:rsid w:val="004055BC"/>
    <w:rsid w:val="00410721"/>
    <w:rsid w:val="00411062"/>
    <w:rsid w:val="0041473B"/>
    <w:rsid w:val="004165C9"/>
    <w:rsid w:val="0041739D"/>
    <w:rsid w:val="004201FB"/>
    <w:rsid w:val="0042335A"/>
    <w:rsid w:val="0043275A"/>
    <w:rsid w:val="004337B9"/>
    <w:rsid w:val="00437B5C"/>
    <w:rsid w:val="00440686"/>
    <w:rsid w:val="00464AF8"/>
    <w:rsid w:val="004673D2"/>
    <w:rsid w:val="00470B47"/>
    <w:rsid w:val="0047410B"/>
    <w:rsid w:val="00475C04"/>
    <w:rsid w:val="004862DB"/>
    <w:rsid w:val="0049200F"/>
    <w:rsid w:val="004925F4"/>
    <w:rsid w:val="004936EA"/>
    <w:rsid w:val="004A2659"/>
    <w:rsid w:val="004B1EC7"/>
    <w:rsid w:val="004C2778"/>
    <w:rsid w:val="004C4013"/>
    <w:rsid w:val="004C782B"/>
    <w:rsid w:val="004D7FE6"/>
    <w:rsid w:val="004E14AD"/>
    <w:rsid w:val="004E25C5"/>
    <w:rsid w:val="004E3338"/>
    <w:rsid w:val="004E3665"/>
    <w:rsid w:val="004E5AD1"/>
    <w:rsid w:val="004E64F4"/>
    <w:rsid w:val="004F69C0"/>
    <w:rsid w:val="004F7CAB"/>
    <w:rsid w:val="00501150"/>
    <w:rsid w:val="00501E7C"/>
    <w:rsid w:val="005025B5"/>
    <w:rsid w:val="005068C8"/>
    <w:rsid w:val="00510431"/>
    <w:rsid w:val="005117B5"/>
    <w:rsid w:val="00520F9F"/>
    <w:rsid w:val="0053380F"/>
    <w:rsid w:val="00542496"/>
    <w:rsid w:val="00542497"/>
    <w:rsid w:val="00551815"/>
    <w:rsid w:val="005601B3"/>
    <w:rsid w:val="005645B3"/>
    <w:rsid w:val="0056486F"/>
    <w:rsid w:val="00574B15"/>
    <w:rsid w:val="00591E2D"/>
    <w:rsid w:val="005A111C"/>
    <w:rsid w:val="005A4FCC"/>
    <w:rsid w:val="005C0315"/>
    <w:rsid w:val="005C072B"/>
    <w:rsid w:val="005C6221"/>
    <w:rsid w:val="005D56F9"/>
    <w:rsid w:val="005D76E4"/>
    <w:rsid w:val="005E7329"/>
    <w:rsid w:val="005F1DBA"/>
    <w:rsid w:val="005F7E9E"/>
    <w:rsid w:val="006002A2"/>
    <w:rsid w:val="00600895"/>
    <w:rsid w:val="00606AE2"/>
    <w:rsid w:val="006162BA"/>
    <w:rsid w:val="00620705"/>
    <w:rsid w:val="00624B86"/>
    <w:rsid w:val="00631F6B"/>
    <w:rsid w:val="0064659E"/>
    <w:rsid w:val="00647DC3"/>
    <w:rsid w:val="00650CF6"/>
    <w:rsid w:val="00650F94"/>
    <w:rsid w:val="00654BC8"/>
    <w:rsid w:val="0065507D"/>
    <w:rsid w:val="00656675"/>
    <w:rsid w:val="006645CE"/>
    <w:rsid w:val="00666620"/>
    <w:rsid w:val="00667FC6"/>
    <w:rsid w:val="00670961"/>
    <w:rsid w:val="00672771"/>
    <w:rsid w:val="00673085"/>
    <w:rsid w:val="006841D4"/>
    <w:rsid w:val="00685C52"/>
    <w:rsid w:val="00692023"/>
    <w:rsid w:val="0069295A"/>
    <w:rsid w:val="00694E3C"/>
    <w:rsid w:val="00696ADF"/>
    <w:rsid w:val="006A1B07"/>
    <w:rsid w:val="006A58D1"/>
    <w:rsid w:val="006A6205"/>
    <w:rsid w:val="006B035F"/>
    <w:rsid w:val="006B216F"/>
    <w:rsid w:val="006C51C3"/>
    <w:rsid w:val="006E2A7F"/>
    <w:rsid w:val="006E2F49"/>
    <w:rsid w:val="006E39DA"/>
    <w:rsid w:val="006E6902"/>
    <w:rsid w:val="006F5D21"/>
    <w:rsid w:val="006F65B9"/>
    <w:rsid w:val="00703F6B"/>
    <w:rsid w:val="0070757A"/>
    <w:rsid w:val="00715B73"/>
    <w:rsid w:val="00722381"/>
    <w:rsid w:val="0072428C"/>
    <w:rsid w:val="0072546C"/>
    <w:rsid w:val="007302C1"/>
    <w:rsid w:val="0073098F"/>
    <w:rsid w:val="007337BC"/>
    <w:rsid w:val="00734D57"/>
    <w:rsid w:val="007359A4"/>
    <w:rsid w:val="00737B1B"/>
    <w:rsid w:val="00744234"/>
    <w:rsid w:val="0074565F"/>
    <w:rsid w:val="007506BD"/>
    <w:rsid w:val="00760E5F"/>
    <w:rsid w:val="00781219"/>
    <w:rsid w:val="00783B3B"/>
    <w:rsid w:val="00785A28"/>
    <w:rsid w:val="00786E22"/>
    <w:rsid w:val="00791EB2"/>
    <w:rsid w:val="00794CB8"/>
    <w:rsid w:val="007A65B6"/>
    <w:rsid w:val="007B63E6"/>
    <w:rsid w:val="007C2502"/>
    <w:rsid w:val="007C3B04"/>
    <w:rsid w:val="007C435E"/>
    <w:rsid w:val="007C530D"/>
    <w:rsid w:val="007D202D"/>
    <w:rsid w:val="007D2B85"/>
    <w:rsid w:val="007D2FA9"/>
    <w:rsid w:val="007D6EAE"/>
    <w:rsid w:val="007E704A"/>
    <w:rsid w:val="007F690C"/>
    <w:rsid w:val="007F75EA"/>
    <w:rsid w:val="00802574"/>
    <w:rsid w:val="00802BE0"/>
    <w:rsid w:val="00804BA3"/>
    <w:rsid w:val="00804DAC"/>
    <w:rsid w:val="00805728"/>
    <w:rsid w:val="008060F7"/>
    <w:rsid w:val="0081704C"/>
    <w:rsid w:val="008177F5"/>
    <w:rsid w:val="0082484E"/>
    <w:rsid w:val="00825FF0"/>
    <w:rsid w:val="00827A5C"/>
    <w:rsid w:val="008311DE"/>
    <w:rsid w:val="00836095"/>
    <w:rsid w:val="008361E0"/>
    <w:rsid w:val="00845F5F"/>
    <w:rsid w:val="00850360"/>
    <w:rsid w:val="00852B6E"/>
    <w:rsid w:val="00852CA5"/>
    <w:rsid w:val="00856042"/>
    <w:rsid w:val="00860B50"/>
    <w:rsid w:val="00861162"/>
    <w:rsid w:val="008717D5"/>
    <w:rsid w:val="00883C5B"/>
    <w:rsid w:val="00885B7C"/>
    <w:rsid w:val="00890120"/>
    <w:rsid w:val="00893CA6"/>
    <w:rsid w:val="00893D26"/>
    <w:rsid w:val="0089402C"/>
    <w:rsid w:val="008A05E2"/>
    <w:rsid w:val="008A26DC"/>
    <w:rsid w:val="008B350D"/>
    <w:rsid w:val="008B4C87"/>
    <w:rsid w:val="008B7A7A"/>
    <w:rsid w:val="008B7E0A"/>
    <w:rsid w:val="008D09CE"/>
    <w:rsid w:val="008D0D21"/>
    <w:rsid w:val="008D2204"/>
    <w:rsid w:val="008E1036"/>
    <w:rsid w:val="008E11AD"/>
    <w:rsid w:val="008E584E"/>
    <w:rsid w:val="008F554D"/>
    <w:rsid w:val="00902803"/>
    <w:rsid w:val="00904812"/>
    <w:rsid w:val="00905B20"/>
    <w:rsid w:val="00905C6B"/>
    <w:rsid w:val="00910AEE"/>
    <w:rsid w:val="00912571"/>
    <w:rsid w:val="00917E8D"/>
    <w:rsid w:val="0092441D"/>
    <w:rsid w:val="00931439"/>
    <w:rsid w:val="009360AB"/>
    <w:rsid w:val="00955FB3"/>
    <w:rsid w:val="00956843"/>
    <w:rsid w:val="00962A04"/>
    <w:rsid w:val="00962F3E"/>
    <w:rsid w:val="00964AD2"/>
    <w:rsid w:val="00975D5E"/>
    <w:rsid w:val="009949E3"/>
    <w:rsid w:val="00996033"/>
    <w:rsid w:val="009A07C4"/>
    <w:rsid w:val="009A29D9"/>
    <w:rsid w:val="009A353B"/>
    <w:rsid w:val="009A395E"/>
    <w:rsid w:val="009A487C"/>
    <w:rsid w:val="009B17A6"/>
    <w:rsid w:val="009B1DD1"/>
    <w:rsid w:val="009B2494"/>
    <w:rsid w:val="009B3023"/>
    <w:rsid w:val="009E7354"/>
    <w:rsid w:val="009F0B7E"/>
    <w:rsid w:val="009F43B3"/>
    <w:rsid w:val="009F68FC"/>
    <w:rsid w:val="009F77AC"/>
    <w:rsid w:val="00A005EE"/>
    <w:rsid w:val="00A0061E"/>
    <w:rsid w:val="00A03BC4"/>
    <w:rsid w:val="00A03CAC"/>
    <w:rsid w:val="00A07D01"/>
    <w:rsid w:val="00A23A9C"/>
    <w:rsid w:val="00A27A5C"/>
    <w:rsid w:val="00A35D31"/>
    <w:rsid w:val="00A51578"/>
    <w:rsid w:val="00A52545"/>
    <w:rsid w:val="00A53725"/>
    <w:rsid w:val="00A540A8"/>
    <w:rsid w:val="00A542C1"/>
    <w:rsid w:val="00A6041F"/>
    <w:rsid w:val="00A61ADA"/>
    <w:rsid w:val="00A717EE"/>
    <w:rsid w:val="00A739A8"/>
    <w:rsid w:val="00A743FA"/>
    <w:rsid w:val="00A80288"/>
    <w:rsid w:val="00AA31F8"/>
    <w:rsid w:val="00AB0C44"/>
    <w:rsid w:val="00AB14A0"/>
    <w:rsid w:val="00AB77FA"/>
    <w:rsid w:val="00AB7E60"/>
    <w:rsid w:val="00AC00DC"/>
    <w:rsid w:val="00AC7AAF"/>
    <w:rsid w:val="00AD2D77"/>
    <w:rsid w:val="00AE3795"/>
    <w:rsid w:val="00AE4AE8"/>
    <w:rsid w:val="00AE78B4"/>
    <w:rsid w:val="00AF6116"/>
    <w:rsid w:val="00AF6509"/>
    <w:rsid w:val="00B0747E"/>
    <w:rsid w:val="00B07C45"/>
    <w:rsid w:val="00B11EDE"/>
    <w:rsid w:val="00B12F04"/>
    <w:rsid w:val="00B148C9"/>
    <w:rsid w:val="00B176C1"/>
    <w:rsid w:val="00B236C1"/>
    <w:rsid w:val="00B23DE3"/>
    <w:rsid w:val="00B45763"/>
    <w:rsid w:val="00B4704E"/>
    <w:rsid w:val="00B56D78"/>
    <w:rsid w:val="00B61321"/>
    <w:rsid w:val="00B61D17"/>
    <w:rsid w:val="00B64112"/>
    <w:rsid w:val="00B71B63"/>
    <w:rsid w:val="00B7363E"/>
    <w:rsid w:val="00B77C04"/>
    <w:rsid w:val="00B876AB"/>
    <w:rsid w:val="00B903E7"/>
    <w:rsid w:val="00B94D49"/>
    <w:rsid w:val="00B97C39"/>
    <w:rsid w:val="00BB303B"/>
    <w:rsid w:val="00BB4913"/>
    <w:rsid w:val="00BB4EB2"/>
    <w:rsid w:val="00BC1099"/>
    <w:rsid w:val="00BC2B43"/>
    <w:rsid w:val="00BC54DE"/>
    <w:rsid w:val="00BC6A8F"/>
    <w:rsid w:val="00BC788E"/>
    <w:rsid w:val="00BC7CCF"/>
    <w:rsid w:val="00BD13A9"/>
    <w:rsid w:val="00BD49C9"/>
    <w:rsid w:val="00BD5A7F"/>
    <w:rsid w:val="00BF18ED"/>
    <w:rsid w:val="00BF549D"/>
    <w:rsid w:val="00BF7B6B"/>
    <w:rsid w:val="00C05DEB"/>
    <w:rsid w:val="00C06395"/>
    <w:rsid w:val="00C13F25"/>
    <w:rsid w:val="00C16266"/>
    <w:rsid w:val="00C236A7"/>
    <w:rsid w:val="00C24CB7"/>
    <w:rsid w:val="00C264AB"/>
    <w:rsid w:val="00C278DB"/>
    <w:rsid w:val="00C34461"/>
    <w:rsid w:val="00C34BCC"/>
    <w:rsid w:val="00C3683B"/>
    <w:rsid w:val="00C36D61"/>
    <w:rsid w:val="00C372E9"/>
    <w:rsid w:val="00C45B85"/>
    <w:rsid w:val="00C46401"/>
    <w:rsid w:val="00C47DA2"/>
    <w:rsid w:val="00C51771"/>
    <w:rsid w:val="00C636F2"/>
    <w:rsid w:val="00C65AD4"/>
    <w:rsid w:val="00C679FD"/>
    <w:rsid w:val="00C747D4"/>
    <w:rsid w:val="00C82027"/>
    <w:rsid w:val="00C94F05"/>
    <w:rsid w:val="00C95EEF"/>
    <w:rsid w:val="00C971EA"/>
    <w:rsid w:val="00CA2FC4"/>
    <w:rsid w:val="00CA499A"/>
    <w:rsid w:val="00CB3019"/>
    <w:rsid w:val="00CC4610"/>
    <w:rsid w:val="00CD7F63"/>
    <w:rsid w:val="00CE078C"/>
    <w:rsid w:val="00CE532F"/>
    <w:rsid w:val="00D0796A"/>
    <w:rsid w:val="00D14EF3"/>
    <w:rsid w:val="00D173D8"/>
    <w:rsid w:val="00D23326"/>
    <w:rsid w:val="00D50DF5"/>
    <w:rsid w:val="00D51AB0"/>
    <w:rsid w:val="00D51D49"/>
    <w:rsid w:val="00D537C7"/>
    <w:rsid w:val="00D6054D"/>
    <w:rsid w:val="00D62E6C"/>
    <w:rsid w:val="00D65403"/>
    <w:rsid w:val="00D66823"/>
    <w:rsid w:val="00D72009"/>
    <w:rsid w:val="00D722BF"/>
    <w:rsid w:val="00D860CE"/>
    <w:rsid w:val="00D9096E"/>
    <w:rsid w:val="00D92313"/>
    <w:rsid w:val="00D9393D"/>
    <w:rsid w:val="00DA08D1"/>
    <w:rsid w:val="00DA49F6"/>
    <w:rsid w:val="00DA4B82"/>
    <w:rsid w:val="00DB2941"/>
    <w:rsid w:val="00DB47EC"/>
    <w:rsid w:val="00DC0EAC"/>
    <w:rsid w:val="00DC1E13"/>
    <w:rsid w:val="00DC7D4C"/>
    <w:rsid w:val="00DD653C"/>
    <w:rsid w:val="00DE0242"/>
    <w:rsid w:val="00DE4490"/>
    <w:rsid w:val="00DE4535"/>
    <w:rsid w:val="00DE697A"/>
    <w:rsid w:val="00DF1E65"/>
    <w:rsid w:val="00DF3163"/>
    <w:rsid w:val="00DF7BAE"/>
    <w:rsid w:val="00E02792"/>
    <w:rsid w:val="00E1159C"/>
    <w:rsid w:val="00E15913"/>
    <w:rsid w:val="00E22E7C"/>
    <w:rsid w:val="00E32687"/>
    <w:rsid w:val="00E364D6"/>
    <w:rsid w:val="00E36814"/>
    <w:rsid w:val="00E37A47"/>
    <w:rsid w:val="00E409A8"/>
    <w:rsid w:val="00E42E8A"/>
    <w:rsid w:val="00E4779E"/>
    <w:rsid w:val="00E537DE"/>
    <w:rsid w:val="00E54F24"/>
    <w:rsid w:val="00E559AE"/>
    <w:rsid w:val="00E559BA"/>
    <w:rsid w:val="00E645EE"/>
    <w:rsid w:val="00E64CB7"/>
    <w:rsid w:val="00E6763D"/>
    <w:rsid w:val="00E67F0C"/>
    <w:rsid w:val="00E73401"/>
    <w:rsid w:val="00E80114"/>
    <w:rsid w:val="00E80C1B"/>
    <w:rsid w:val="00E8386E"/>
    <w:rsid w:val="00E87CBF"/>
    <w:rsid w:val="00E9160C"/>
    <w:rsid w:val="00E95995"/>
    <w:rsid w:val="00E9651E"/>
    <w:rsid w:val="00E966D1"/>
    <w:rsid w:val="00EA701E"/>
    <w:rsid w:val="00EA7FEE"/>
    <w:rsid w:val="00EB0CCE"/>
    <w:rsid w:val="00EB61F7"/>
    <w:rsid w:val="00EC1D4D"/>
    <w:rsid w:val="00EC31E5"/>
    <w:rsid w:val="00EC4C82"/>
    <w:rsid w:val="00ED2FC2"/>
    <w:rsid w:val="00ED4A06"/>
    <w:rsid w:val="00EE306C"/>
    <w:rsid w:val="00EE63CE"/>
    <w:rsid w:val="00F141C8"/>
    <w:rsid w:val="00F22C09"/>
    <w:rsid w:val="00F368A7"/>
    <w:rsid w:val="00F43F42"/>
    <w:rsid w:val="00F4687C"/>
    <w:rsid w:val="00F5435E"/>
    <w:rsid w:val="00F616F1"/>
    <w:rsid w:val="00F6359E"/>
    <w:rsid w:val="00F6618C"/>
    <w:rsid w:val="00F67953"/>
    <w:rsid w:val="00F70D73"/>
    <w:rsid w:val="00F71F9E"/>
    <w:rsid w:val="00F73A72"/>
    <w:rsid w:val="00F753EB"/>
    <w:rsid w:val="00F7568C"/>
    <w:rsid w:val="00F760CF"/>
    <w:rsid w:val="00F7698B"/>
    <w:rsid w:val="00F772E9"/>
    <w:rsid w:val="00F84447"/>
    <w:rsid w:val="00F86D6C"/>
    <w:rsid w:val="00F87FAC"/>
    <w:rsid w:val="00F924D1"/>
    <w:rsid w:val="00FA0135"/>
    <w:rsid w:val="00FA16C8"/>
    <w:rsid w:val="00FA2D3A"/>
    <w:rsid w:val="00FA7A5E"/>
    <w:rsid w:val="00FB2582"/>
    <w:rsid w:val="00FB7CD2"/>
    <w:rsid w:val="00FC4375"/>
    <w:rsid w:val="00FD1ADF"/>
    <w:rsid w:val="00FD5C3E"/>
    <w:rsid w:val="00F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72E9"/>
    <w:pPr>
      <w:jc w:val="both"/>
    </w:pPr>
    <w:rPr>
      <w:sz w:val="28"/>
      <w:lang w:val="uk-U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4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32"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Benguiat" w:hAnsi="Benguiat"/>
      <w:spacing w:val="-52"/>
      <w:kern w:val="36"/>
      <w:position w:val="-4"/>
      <w:sz w:val="3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Caption">
    <w:name w:val="caption"/>
    <w:basedOn w:val="Normal"/>
    <w:next w:val="Normal"/>
    <w:qFormat/>
    <w:pPr>
      <w:jc w:val="center"/>
    </w:pPr>
    <w:rPr>
      <w:b/>
      <w:spacing w:val="48"/>
      <w:sz w:val="48"/>
    </w:rPr>
  </w:style>
  <w:style w:type="paragraph" w:styleId="BodyTextIndent">
    <w:name w:val="Body Text Indent"/>
    <w:basedOn w:val="Normal"/>
    <w:pPr>
      <w:ind w:left="851" w:hanging="142"/>
    </w:pPr>
  </w:style>
  <w:style w:type="paragraph" w:styleId="BodyTextIndent2">
    <w:name w:val="Body Text Indent 2"/>
    <w:basedOn w:val="Normal"/>
    <w:pPr>
      <w:ind w:firstLine="709"/>
    </w:pPr>
  </w:style>
  <w:style w:type="paragraph" w:styleId="BalloonText">
    <w:name w:val="Balloon Text"/>
    <w:basedOn w:val="Normal"/>
    <w:semiHidden/>
    <w:rsid w:val="00E87C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359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rsid w:val="00C372E9"/>
    <w:pPr>
      <w:spacing w:after="120"/>
      <w:ind w:left="283"/>
    </w:pPr>
    <w:rPr>
      <w:sz w:val="16"/>
      <w:szCs w:val="16"/>
    </w:rPr>
  </w:style>
  <w:style w:type="paragraph" w:styleId="NormalWeb">
    <w:name w:val="Normal (Web)"/>
    <w:basedOn w:val="Normal"/>
    <w:rsid w:val="00C372E9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Char1">
    <w:name w:val="Char Знак Знак Знак Знак Знак Знак Знак Знак Знак Знак Знак Знак Знак Знак Знак1 Знак"/>
    <w:basedOn w:val="Normal"/>
    <w:rsid w:val="00353259"/>
    <w:pPr>
      <w:jc w:val="left"/>
    </w:pPr>
    <w:rPr>
      <w:rFonts w:ascii="Verdana" w:hAnsi="Verdana" w:cs="Verdana"/>
      <w:b/>
      <w:sz w:val="20"/>
      <w:lang w:val="en-US" w:eastAsia="en-US"/>
    </w:rPr>
  </w:style>
  <w:style w:type="paragraph" w:styleId="DocumentMap">
    <w:name w:val="Document Map"/>
    <w:basedOn w:val="Normal"/>
    <w:semiHidden/>
    <w:rsid w:val="00956843"/>
    <w:pPr>
      <w:shd w:val="clear" w:color="auto" w:fill="000080"/>
    </w:pPr>
    <w:rPr>
      <w:rFonts w:ascii="Tahoma" w:hAnsi="Tahoma" w:cs="Tahoma"/>
      <w:sz w:val="20"/>
    </w:rPr>
  </w:style>
  <w:style w:type="paragraph" w:customStyle="1" w:styleId="a">
    <w:name w:val="Абзац списка"/>
    <w:basedOn w:val="Normal"/>
    <w:rsid w:val="00591E2D"/>
    <w:pPr>
      <w:suppressAutoHyphens/>
      <w:spacing w:after="200" w:line="276" w:lineRule="auto"/>
      <w:ind w:left="720"/>
      <w:jc w:val="left"/>
    </w:pPr>
    <w:rPr>
      <w:rFonts w:ascii="Calibri" w:eastAsia="Calibri" w:hAnsi="Calibri" w:cs="Calibri"/>
      <w:sz w:val="22"/>
      <w:szCs w:val="22"/>
      <w:lang w:val="ru-RU" w:eastAsia="ar-SA"/>
    </w:rPr>
  </w:style>
  <w:style w:type="paragraph" w:customStyle="1" w:styleId="a0">
    <w:name w:val="Содержимое таблицы"/>
    <w:basedOn w:val="Normal"/>
    <w:rsid w:val="005601B3"/>
    <w:pPr>
      <w:suppressLineNumbers/>
      <w:suppressAutoHyphens/>
      <w:spacing w:after="200" w:line="276" w:lineRule="auto"/>
      <w:jc w:val="left"/>
    </w:pPr>
    <w:rPr>
      <w:rFonts w:ascii="Calibri" w:eastAsia="Calibri" w:hAnsi="Calibri" w:cs="Calibri"/>
      <w:sz w:val="22"/>
      <w:szCs w:val="22"/>
      <w:lang w:val="ru-RU" w:eastAsia="ar-SA"/>
    </w:rPr>
  </w:style>
  <w:style w:type="paragraph" w:styleId="HTMLPreformatted">
    <w:name w:val="HTML Preformatted"/>
    <w:basedOn w:val="Normal"/>
    <w:rsid w:val="00C06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paragraph" w:customStyle="1" w:styleId="NormalItem">
    <w:name w:val="Normal Item"/>
    <w:basedOn w:val="Normal"/>
    <w:qFormat/>
    <w:rsid w:val="00A743FA"/>
    <w:pPr>
      <w:ind w:firstLine="720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72E9"/>
    <w:pPr>
      <w:jc w:val="both"/>
    </w:pPr>
    <w:rPr>
      <w:sz w:val="28"/>
      <w:lang w:val="uk-U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4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32"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Benguiat" w:hAnsi="Benguiat"/>
      <w:spacing w:val="-52"/>
      <w:kern w:val="36"/>
      <w:position w:val="-4"/>
      <w:sz w:val="3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Caption">
    <w:name w:val="caption"/>
    <w:basedOn w:val="Normal"/>
    <w:next w:val="Normal"/>
    <w:qFormat/>
    <w:pPr>
      <w:jc w:val="center"/>
    </w:pPr>
    <w:rPr>
      <w:b/>
      <w:spacing w:val="48"/>
      <w:sz w:val="48"/>
    </w:rPr>
  </w:style>
  <w:style w:type="paragraph" w:styleId="BodyTextIndent">
    <w:name w:val="Body Text Indent"/>
    <w:basedOn w:val="Normal"/>
    <w:pPr>
      <w:ind w:left="851" w:hanging="142"/>
    </w:pPr>
  </w:style>
  <w:style w:type="paragraph" w:styleId="BodyTextIndent2">
    <w:name w:val="Body Text Indent 2"/>
    <w:basedOn w:val="Normal"/>
    <w:pPr>
      <w:ind w:firstLine="709"/>
    </w:pPr>
  </w:style>
  <w:style w:type="paragraph" w:styleId="BalloonText">
    <w:name w:val="Balloon Text"/>
    <w:basedOn w:val="Normal"/>
    <w:semiHidden/>
    <w:rsid w:val="00E87C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359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rsid w:val="00C372E9"/>
    <w:pPr>
      <w:spacing w:after="120"/>
      <w:ind w:left="283"/>
    </w:pPr>
    <w:rPr>
      <w:sz w:val="16"/>
      <w:szCs w:val="16"/>
    </w:rPr>
  </w:style>
  <w:style w:type="paragraph" w:styleId="NormalWeb">
    <w:name w:val="Normal (Web)"/>
    <w:basedOn w:val="Normal"/>
    <w:rsid w:val="00C372E9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Char1">
    <w:name w:val="Char Знак Знак Знак Знак Знак Знак Знак Знак Знак Знак Знак Знак Знак Знак Знак1 Знак"/>
    <w:basedOn w:val="Normal"/>
    <w:rsid w:val="00353259"/>
    <w:pPr>
      <w:jc w:val="left"/>
    </w:pPr>
    <w:rPr>
      <w:rFonts w:ascii="Verdana" w:hAnsi="Verdana" w:cs="Verdana"/>
      <w:b/>
      <w:sz w:val="20"/>
      <w:lang w:val="en-US" w:eastAsia="en-US"/>
    </w:rPr>
  </w:style>
  <w:style w:type="paragraph" w:styleId="DocumentMap">
    <w:name w:val="Document Map"/>
    <w:basedOn w:val="Normal"/>
    <w:semiHidden/>
    <w:rsid w:val="00956843"/>
    <w:pPr>
      <w:shd w:val="clear" w:color="auto" w:fill="000080"/>
    </w:pPr>
    <w:rPr>
      <w:rFonts w:ascii="Tahoma" w:hAnsi="Tahoma" w:cs="Tahoma"/>
      <w:sz w:val="20"/>
    </w:rPr>
  </w:style>
  <w:style w:type="paragraph" w:customStyle="1" w:styleId="a">
    <w:name w:val="Абзац списка"/>
    <w:basedOn w:val="Normal"/>
    <w:rsid w:val="00591E2D"/>
    <w:pPr>
      <w:suppressAutoHyphens/>
      <w:spacing w:after="200" w:line="276" w:lineRule="auto"/>
      <w:ind w:left="720"/>
      <w:jc w:val="left"/>
    </w:pPr>
    <w:rPr>
      <w:rFonts w:ascii="Calibri" w:eastAsia="Calibri" w:hAnsi="Calibri" w:cs="Calibri"/>
      <w:sz w:val="22"/>
      <w:szCs w:val="22"/>
      <w:lang w:val="ru-RU" w:eastAsia="ar-SA"/>
    </w:rPr>
  </w:style>
  <w:style w:type="paragraph" w:customStyle="1" w:styleId="a0">
    <w:name w:val="Содержимое таблицы"/>
    <w:basedOn w:val="Normal"/>
    <w:rsid w:val="005601B3"/>
    <w:pPr>
      <w:suppressLineNumbers/>
      <w:suppressAutoHyphens/>
      <w:spacing w:after="200" w:line="276" w:lineRule="auto"/>
      <w:jc w:val="left"/>
    </w:pPr>
    <w:rPr>
      <w:rFonts w:ascii="Calibri" w:eastAsia="Calibri" w:hAnsi="Calibri" w:cs="Calibri"/>
      <w:sz w:val="22"/>
      <w:szCs w:val="22"/>
      <w:lang w:val="ru-RU" w:eastAsia="ar-SA"/>
    </w:rPr>
  </w:style>
  <w:style w:type="paragraph" w:styleId="HTMLPreformatted">
    <w:name w:val="HTML Preformatted"/>
    <w:basedOn w:val="Normal"/>
    <w:rsid w:val="00C06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paragraph" w:customStyle="1" w:styleId="NormalItem">
    <w:name w:val="Normal Item"/>
    <w:basedOn w:val="Normal"/>
    <w:qFormat/>
    <w:rsid w:val="00A743FA"/>
    <w:pPr>
      <w:ind w:firstLine="7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86;&#1111;%20&#1076;&#1086;&#1082;&#1091;&#1084;&#1077;&#1085;&#1090;&#1080;\&#1084;&#1086;&#1108;\&#1096;&#1072;&#1087;&#1082;&#107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шапка.dot</Template>
  <TotalTime>71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Macro Carrier</vt:lpstr>
      <vt:lpstr>Macro Carrier</vt:lpstr>
    </vt:vector>
  </TitlesOfParts>
  <Company>Romeo1994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Macro Carrier</dc:title>
  <dc:creator>Dream Blaster</dc:creator>
  <cp:keywords>Minny</cp:keywords>
  <cp:lastModifiedBy>a a. a</cp:lastModifiedBy>
  <cp:revision>19</cp:revision>
  <cp:lastPrinted>2012-09-05T11:28:00Z</cp:lastPrinted>
  <dcterms:created xsi:type="dcterms:W3CDTF">2013-07-19T08:43:00Z</dcterms:created>
  <dcterms:modified xsi:type="dcterms:W3CDTF">2014-01-14T14:45:00Z</dcterms:modified>
</cp:coreProperties>
</file>