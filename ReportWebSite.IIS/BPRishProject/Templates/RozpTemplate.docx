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3" w:rsidRDefault="00692023" w:rsidP="00760B85">
      <w:pPr>
        <w:pStyle w:val="NormalItem"/>
        <w:rPr>
          <w:lang w:val="en-US"/>
        </w:rPr>
      </w:pPr>
    </w:p>
    <w:p w:rsidR="00B97C39" w:rsidRPr="00547164" w:rsidRDefault="00B97C39" w:rsidP="00547164">
      <w:pPr>
        <w:rPr>
          <w:lang w:val="en-US"/>
        </w:rPr>
      </w:pPr>
    </w:p>
    <w:p w:rsidR="00692023" w:rsidRDefault="00692023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Default="00547164" w:rsidP="00DC7D4C">
      <w:pPr>
        <w:rPr>
          <w:lang w:val="en-US"/>
        </w:rPr>
      </w:pPr>
    </w:p>
    <w:p w:rsidR="00547164" w:rsidRPr="00547164" w:rsidRDefault="00547164" w:rsidP="00DC7D4C">
      <w:pPr>
        <w:rPr>
          <w:lang w:val="en-US"/>
        </w:rPr>
      </w:pPr>
    </w:p>
    <w:p w:rsidR="002F0584" w:rsidRDefault="002F0584" w:rsidP="009E7354">
      <w:pPr>
        <w:spacing w:line="360" w:lineRule="auto"/>
        <w:rPr>
          <w:sz w:val="16"/>
          <w:szCs w:val="16"/>
        </w:rPr>
      </w:pPr>
      <w:r w:rsidRPr="00955FB3">
        <w:rPr>
          <w:sz w:val="24"/>
          <w:szCs w:val="24"/>
        </w:rPr>
        <w:t>___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DOCDATE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№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DOCNUM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</w:p>
    <w:p w:rsidR="00A27A5C" w:rsidRPr="00DC7D4C" w:rsidRDefault="00A27A5C" w:rsidP="00DB47EC">
      <w:pPr>
        <w:spacing w:line="100" w:lineRule="atLeast"/>
        <w:rPr>
          <w:szCs w:val="28"/>
        </w:rPr>
      </w:pPr>
    </w:p>
    <w:p w:rsidR="00DB47EC" w:rsidRPr="00DC7D4C" w:rsidRDefault="00DB47EC" w:rsidP="00DB47EC">
      <w:pPr>
        <w:spacing w:line="100" w:lineRule="atLeast"/>
        <w:ind w:right="3402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DOCTITLE</w:t>
      </w:r>
      <w:r w:rsidRPr="00DC7D4C">
        <w:rPr>
          <w:szCs w:val="28"/>
        </w:rPr>
        <w:t>}</w:t>
      </w:r>
    </w:p>
    <w:p w:rsidR="00DB47EC" w:rsidRPr="00DC7D4C" w:rsidRDefault="00DB47EC" w:rsidP="00DB47EC">
      <w:pPr>
        <w:spacing w:line="100" w:lineRule="atLeast"/>
        <w:rPr>
          <w:szCs w:val="28"/>
        </w:rPr>
      </w:pPr>
    </w:p>
    <w:p w:rsidR="00591E2D" w:rsidRPr="00DC7D4C" w:rsidRDefault="00DB47EC" w:rsidP="00591E2D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DOCINTRO</w:t>
      </w:r>
      <w:r w:rsidRPr="00DC7D4C">
        <w:rPr>
          <w:szCs w:val="28"/>
        </w:rPr>
        <w:t>}</w:t>
      </w:r>
    </w:p>
    <w:p w:rsidR="002A1D93" w:rsidRPr="00DB47EC" w:rsidRDefault="002A1D93" w:rsidP="00277AA5"/>
    <w:p w:rsidR="00DB47EC" w:rsidRPr="00B97C39" w:rsidRDefault="00DB47EC" w:rsidP="00277AA5">
      <w:r w:rsidRPr="00B97C39">
        <w:t>{</w:t>
      </w:r>
      <w:r>
        <w:rPr>
          <w:lang w:val="en-US"/>
        </w:rPr>
        <w:t>DOCITEMS</w:t>
      </w:r>
      <w:r w:rsidRPr="00B97C39">
        <w:t>}</w:t>
      </w:r>
    </w:p>
    <w:p w:rsidR="00DB47EC" w:rsidRPr="00B97C39" w:rsidRDefault="00DB47EC" w:rsidP="00277AA5"/>
    <w:p w:rsidR="00DB47EC" w:rsidRPr="00B97C39" w:rsidRDefault="00DB47EC" w:rsidP="00DB47EC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DOCOUTRO</w:t>
      </w:r>
      <w:r w:rsidRPr="00B97C39">
        <w:rPr>
          <w:szCs w:val="28"/>
        </w:rPr>
        <w:t>}</w:t>
      </w:r>
    </w:p>
    <w:p w:rsidR="00DB47EC" w:rsidRPr="00B97C39" w:rsidRDefault="00DB47EC" w:rsidP="003B4D1F">
      <w:pPr>
        <w:spacing w:line="100" w:lineRule="atLeast"/>
        <w:rPr>
          <w:szCs w:val="28"/>
        </w:rPr>
      </w:pPr>
    </w:p>
    <w:p w:rsidR="00C13F25" w:rsidRDefault="00B97C39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</w:t>
      </w:r>
      <w:r w:rsidR="00975D5E">
        <w:rPr>
          <w:szCs w:val="28"/>
          <w:lang w:val="en-US"/>
        </w:rPr>
        <w:t>START</w:t>
      </w:r>
      <w:r w:rsidRPr="00B97C39">
        <w:rPr>
          <w:szCs w:val="28"/>
        </w:rPr>
        <w:t>}</w:t>
      </w:r>
    </w:p>
    <w:p w:rsidR="00C13F25" w:rsidRDefault="00C13F25" w:rsidP="00975D5E"/>
    <w:p w:rsidR="009F77AC" w:rsidRPr="00B97C39" w:rsidRDefault="00B97C39" w:rsidP="00975D5E">
      <w:pPr>
        <w:ind w:left="4536"/>
      </w:pPr>
      <w:r w:rsidRPr="00B97C39">
        <w:t>Додаток</w:t>
      </w:r>
    </w:p>
    <w:p w:rsidR="00B97C39" w:rsidRPr="00B97C39" w:rsidRDefault="00B97C39" w:rsidP="00975D5E">
      <w:pPr>
        <w:ind w:left="4536"/>
      </w:pPr>
      <w:r w:rsidRPr="00B97C39">
        <w:t>до Рішення Київради</w:t>
      </w:r>
    </w:p>
    <w:p w:rsidR="009F77AC" w:rsidRPr="00B97C39" w:rsidRDefault="00B97C39" w:rsidP="00975D5E">
      <w:pPr>
        <w:ind w:left="4536"/>
      </w:pPr>
      <w:r w:rsidRPr="00B97C39">
        <w:t xml:space="preserve">від </w:t>
      </w:r>
      <w:r>
        <w:rPr>
          <w:u w:val="single"/>
        </w:rPr>
        <w:t xml:space="preserve">  </w:t>
      </w:r>
      <w:r w:rsidRPr="00B97C39">
        <w:rPr>
          <w:u w:val="single"/>
        </w:rPr>
        <w:t>{DOCDATE}</w:t>
      </w:r>
      <w:r>
        <w:rPr>
          <w:u w:val="single"/>
        </w:rPr>
        <w:t xml:space="preserve">  </w:t>
      </w:r>
      <w:r w:rsidRPr="00B97C39">
        <w:t xml:space="preserve"> № </w:t>
      </w:r>
      <w:r>
        <w:rPr>
          <w:u w:val="single"/>
        </w:rPr>
        <w:t xml:space="preserve">  </w:t>
      </w:r>
      <w:r w:rsidRPr="00B97C39">
        <w:rPr>
          <w:u w:val="single"/>
        </w:rPr>
        <w:t>{DOCNUM}</w:t>
      </w:r>
      <w:r>
        <w:rPr>
          <w:u w:val="single"/>
        </w:rPr>
        <w:t xml:space="preserve">  </w:t>
      </w:r>
    </w:p>
    <w:p w:rsidR="00091E9A" w:rsidRPr="00B97C39" w:rsidRDefault="00091E9A" w:rsidP="00975D5E"/>
    <w:p w:rsidR="00DC602E" w:rsidRPr="007426BF" w:rsidRDefault="00DC602E" w:rsidP="00AD123B">
      <w:pPr>
        <w:jc w:val="center"/>
        <w:rPr>
          <w:szCs w:val="28"/>
        </w:rPr>
      </w:pPr>
      <w:r w:rsidRPr="007426BF">
        <w:rPr>
          <w:szCs w:val="28"/>
        </w:rPr>
        <w:t>{</w:t>
      </w:r>
      <w:r w:rsidRPr="00B7270B">
        <w:rPr>
          <w:szCs w:val="28"/>
          <w:lang w:val="en-US"/>
        </w:rPr>
        <w:t>APPENDIXTITLE</w:t>
      </w:r>
      <w:r w:rsidRPr="00B7270B">
        <w:rPr>
          <w:szCs w:val="28"/>
        </w:rPr>
        <w:t>1</w:t>
      </w:r>
      <w:r w:rsidRPr="007426BF">
        <w:rPr>
          <w:szCs w:val="28"/>
        </w:rPr>
        <w:t>}</w:t>
      </w:r>
      <w:bookmarkStart w:id="0" w:name="_GoBack"/>
      <w:bookmarkEnd w:id="0"/>
    </w:p>
    <w:p w:rsidR="00C13F25" w:rsidRPr="00350DED" w:rsidRDefault="00B97C39" w:rsidP="00AD123B">
      <w:pPr>
        <w:jc w:val="center"/>
      </w:pPr>
      <w:r w:rsidRPr="00B97C39">
        <w:t>{</w:t>
      </w:r>
      <w:r w:rsidR="00975D5E">
        <w:rPr>
          <w:lang w:val="en-US"/>
        </w:rPr>
        <w:t>APPENDIX</w:t>
      </w:r>
      <w:r>
        <w:rPr>
          <w:lang w:val="en-US"/>
        </w:rPr>
        <w:t>TITLE</w:t>
      </w:r>
      <w:r w:rsidRPr="00B97C39">
        <w:t>}</w:t>
      </w:r>
    </w:p>
    <w:p w:rsidR="00975D5E" w:rsidRPr="00DC7D4C" w:rsidRDefault="00975D5E" w:rsidP="00975D5E">
      <w:pPr>
        <w:spacing w:line="100" w:lineRule="atLeast"/>
        <w:rPr>
          <w:szCs w:val="28"/>
        </w:rPr>
      </w:pPr>
    </w:p>
    <w:p w:rsidR="00975D5E" w:rsidRPr="00CE2BA2" w:rsidRDefault="00975D5E" w:rsidP="00975D5E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APPENDIXINTRO</w:t>
      </w:r>
      <w:r w:rsidRPr="00DC7D4C">
        <w:rPr>
          <w:szCs w:val="28"/>
        </w:rPr>
        <w:t>}</w:t>
      </w:r>
    </w:p>
    <w:p w:rsidR="00975D5E" w:rsidRPr="0047410B" w:rsidRDefault="00975D5E" w:rsidP="00277AA5"/>
    <w:p w:rsidR="00975D5E" w:rsidRPr="00DB47EC" w:rsidRDefault="00975D5E" w:rsidP="00277AA5"/>
    <w:p w:rsidR="00975D5E" w:rsidRPr="00B97C39" w:rsidRDefault="00975D5E" w:rsidP="00277AA5">
      <w:r w:rsidRPr="00B97C39">
        <w:t>{</w:t>
      </w:r>
      <w:r>
        <w:rPr>
          <w:lang w:val="en-US"/>
        </w:rPr>
        <w:t>APPENDIXITEMS</w:t>
      </w:r>
      <w:r w:rsidRPr="00B97C39">
        <w:t>}</w:t>
      </w:r>
    </w:p>
    <w:p w:rsidR="00975D5E" w:rsidRPr="00B97C39" w:rsidRDefault="00975D5E" w:rsidP="00277AA5"/>
    <w:p w:rsidR="00975D5E" w:rsidRPr="00B97C39" w:rsidRDefault="00975D5E" w:rsidP="00975D5E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APPENDIXOUTRO</w:t>
      </w:r>
      <w:r w:rsidRPr="00B97C39">
        <w:rPr>
          <w:szCs w:val="28"/>
        </w:rPr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Default="00975D5E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APPENDIXEND</w:t>
      </w:r>
      <w:r w:rsidRPr="00B97C39">
        <w:rPr>
          <w:szCs w:val="28"/>
        </w:rPr>
        <w:t>}</w:t>
      </w:r>
    </w:p>
    <w:p w:rsidR="00C95EEF" w:rsidRPr="00975D5E" w:rsidRDefault="00C95EEF" w:rsidP="00975D5E">
      <w:pPr>
        <w:rPr>
          <w:lang w:val="en-US"/>
        </w:rPr>
      </w:pPr>
    </w:p>
    <w:sectPr w:rsidR="00C95EEF" w:rsidRPr="00975D5E" w:rsidSect="0047410B">
      <w:pgSz w:w="11906" w:h="16838" w:code="9"/>
      <w:pgMar w:top="567" w:right="991" w:bottom="568" w:left="184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3A" w:rsidRDefault="0016713A">
      <w:r>
        <w:separator/>
      </w:r>
    </w:p>
  </w:endnote>
  <w:endnote w:type="continuationSeparator" w:id="0">
    <w:p w:rsidR="0016713A" w:rsidRDefault="0016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3A" w:rsidRDefault="0016713A">
      <w:r>
        <w:separator/>
      </w:r>
    </w:p>
  </w:footnote>
  <w:footnote w:type="continuationSeparator" w:id="0">
    <w:p w:rsidR="0016713A" w:rsidRDefault="0016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140C4E0"/>
    <w:name w:val="WW8Num1"/>
    <w:lvl w:ilvl="0">
      <w:start w:val="1"/>
      <w:numFmt w:val="decimal"/>
      <w:lvlText w:val="%1."/>
      <w:lvlJc w:val="left"/>
      <w:pPr>
        <w:tabs>
          <w:tab w:val="num" w:pos="88"/>
        </w:tabs>
        <w:ind w:left="928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">
    <w:nsid w:val="004922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372895"/>
    <w:multiLevelType w:val="hybridMultilevel"/>
    <w:tmpl w:val="5E6CB7A0"/>
    <w:lvl w:ilvl="0" w:tplc="5ABC3F5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B9429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A034CB"/>
    <w:multiLevelType w:val="singleLevel"/>
    <w:tmpl w:val="09623B0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5">
    <w:nsid w:val="2E2278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353059"/>
    <w:multiLevelType w:val="hybridMultilevel"/>
    <w:tmpl w:val="136449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0652C"/>
    <w:multiLevelType w:val="singleLevel"/>
    <w:tmpl w:val="1BB69C88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8">
    <w:nsid w:val="49032C04"/>
    <w:multiLevelType w:val="singleLevel"/>
    <w:tmpl w:val="F022E3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9">
    <w:nsid w:val="5C5A44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EE5A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8B822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1D5A15"/>
    <w:multiLevelType w:val="hybridMultilevel"/>
    <w:tmpl w:val="6840BB5C"/>
    <w:lvl w:ilvl="0" w:tplc="A9CC92CE">
      <w:start w:val="1"/>
      <w:numFmt w:val="decimal"/>
      <w:lvlText w:val="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E73452"/>
    <w:multiLevelType w:val="multilevel"/>
    <w:tmpl w:val="700AA6C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35"/>
        </w:tabs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5"/>
        </w:tabs>
        <w:ind w:left="30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30"/>
        </w:tabs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15"/>
        </w:tabs>
        <w:ind w:left="42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5"/>
        </w:tabs>
        <w:ind w:left="502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BF"/>
    <w:rsid w:val="0000267F"/>
    <w:rsid w:val="000115AC"/>
    <w:rsid w:val="00013065"/>
    <w:rsid w:val="00013287"/>
    <w:rsid w:val="000158B0"/>
    <w:rsid w:val="00020ACA"/>
    <w:rsid w:val="00027640"/>
    <w:rsid w:val="000345F2"/>
    <w:rsid w:val="00036806"/>
    <w:rsid w:val="0004507F"/>
    <w:rsid w:val="00045B39"/>
    <w:rsid w:val="00047D58"/>
    <w:rsid w:val="00052CDD"/>
    <w:rsid w:val="0005513D"/>
    <w:rsid w:val="000621CC"/>
    <w:rsid w:val="000631BD"/>
    <w:rsid w:val="000664FA"/>
    <w:rsid w:val="00071D59"/>
    <w:rsid w:val="0007214D"/>
    <w:rsid w:val="00072BDC"/>
    <w:rsid w:val="00076A1E"/>
    <w:rsid w:val="00084224"/>
    <w:rsid w:val="00084513"/>
    <w:rsid w:val="00091E9A"/>
    <w:rsid w:val="00092B2D"/>
    <w:rsid w:val="000936AB"/>
    <w:rsid w:val="000B0164"/>
    <w:rsid w:val="000B2091"/>
    <w:rsid w:val="000C0024"/>
    <w:rsid w:val="000C688B"/>
    <w:rsid w:val="000D1798"/>
    <w:rsid w:val="000D62AC"/>
    <w:rsid w:val="000D652B"/>
    <w:rsid w:val="00101B8C"/>
    <w:rsid w:val="00104CB6"/>
    <w:rsid w:val="00114B7B"/>
    <w:rsid w:val="00126E95"/>
    <w:rsid w:val="00127917"/>
    <w:rsid w:val="00131967"/>
    <w:rsid w:val="00136394"/>
    <w:rsid w:val="001402B6"/>
    <w:rsid w:val="001466CF"/>
    <w:rsid w:val="00153987"/>
    <w:rsid w:val="001578D7"/>
    <w:rsid w:val="00161953"/>
    <w:rsid w:val="001624AA"/>
    <w:rsid w:val="00163259"/>
    <w:rsid w:val="0016713A"/>
    <w:rsid w:val="00173A59"/>
    <w:rsid w:val="00175C4E"/>
    <w:rsid w:val="00180709"/>
    <w:rsid w:val="001820EF"/>
    <w:rsid w:val="00192DF9"/>
    <w:rsid w:val="00197121"/>
    <w:rsid w:val="001A20FB"/>
    <w:rsid w:val="001B72C9"/>
    <w:rsid w:val="001D0C96"/>
    <w:rsid w:val="001D77D9"/>
    <w:rsid w:val="001E1A30"/>
    <w:rsid w:val="0020425E"/>
    <w:rsid w:val="00204470"/>
    <w:rsid w:val="00204592"/>
    <w:rsid w:val="00210B3E"/>
    <w:rsid w:val="0022662C"/>
    <w:rsid w:val="002311F9"/>
    <w:rsid w:val="00233DB5"/>
    <w:rsid w:val="00234936"/>
    <w:rsid w:val="002458CD"/>
    <w:rsid w:val="002531C1"/>
    <w:rsid w:val="0025491B"/>
    <w:rsid w:val="00260467"/>
    <w:rsid w:val="00261FC2"/>
    <w:rsid w:val="00264B5F"/>
    <w:rsid w:val="00272B1F"/>
    <w:rsid w:val="002732C0"/>
    <w:rsid w:val="002758A7"/>
    <w:rsid w:val="00275B5D"/>
    <w:rsid w:val="00277AA5"/>
    <w:rsid w:val="002821B6"/>
    <w:rsid w:val="002860B6"/>
    <w:rsid w:val="002864E1"/>
    <w:rsid w:val="002933CF"/>
    <w:rsid w:val="00295AE8"/>
    <w:rsid w:val="002A1D93"/>
    <w:rsid w:val="002A36E8"/>
    <w:rsid w:val="002A53FA"/>
    <w:rsid w:val="002A7BA4"/>
    <w:rsid w:val="002A7E96"/>
    <w:rsid w:val="002B2495"/>
    <w:rsid w:val="002B684D"/>
    <w:rsid w:val="002C0E40"/>
    <w:rsid w:val="002C42E0"/>
    <w:rsid w:val="002D02EC"/>
    <w:rsid w:val="002D5A9B"/>
    <w:rsid w:val="002E27C9"/>
    <w:rsid w:val="002F0584"/>
    <w:rsid w:val="002F60AE"/>
    <w:rsid w:val="002F6B47"/>
    <w:rsid w:val="00302E45"/>
    <w:rsid w:val="00303864"/>
    <w:rsid w:val="00305238"/>
    <w:rsid w:val="00314439"/>
    <w:rsid w:val="0031448D"/>
    <w:rsid w:val="00320657"/>
    <w:rsid w:val="00322E7B"/>
    <w:rsid w:val="00334329"/>
    <w:rsid w:val="00335510"/>
    <w:rsid w:val="00335FAD"/>
    <w:rsid w:val="00337737"/>
    <w:rsid w:val="00337A08"/>
    <w:rsid w:val="003410E1"/>
    <w:rsid w:val="00342E0E"/>
    <w:rsid w:val="00343D5B"/>
    <w:rsid w:val="00344A5F"/>
    <w:rsid w:val="00350DED"/>
    <w:rsid w:val="00353259"/>
    <w:rsid w:val="003552B7"/>
    <w:rsid w:val="00355CFA"/>
    <w:rsid w:val="003631EE"/>
    <w:rsid w:val="0036349C"/>
    <w:rsid w:val="0036663F"/>
    <w:rsid w:val="00383368"/>
    <w:rsid w:val="00391BC0"/>
    <w:rsid w:val="00392AC0"/>
    <w:rsid w:val="003938C9"/>
    <w:rsid w:val="00396EC0"/>
    <w:rsid w:val="003A4D21"/>
    <w:rsid w:val="003B4D1F"/>
    <w:rsid w:val="003B57D6"/>
    <w:rsid w:val="003C0BE4"/>
    <w:rsid w:val="003C0C43"/>
    <w:rsid w:val="003D2BD9"/>
    <w:rsid w:val="003D32BE"/>
    <w:rsid w:val="003E19CB"/>
    <w:rsid w:val="003F35D2"/>
    <w:rsid w:val="003F6F6F"/>
    <w:rsid w:val="004055BC"/>
    <w:rsid w:val="00410721"/>
    <w:rsid w:val="00411062"/>
    <w:rsid w:val="0041473B"/>
    <w:rsid w:val="004165C9"/>
    <w:rsid w:val="0041739D"/>
    <w:rsid w:val="004201FB"/>
    <w:rsid w:val="0042335A"/>
    <w:rsid w:val="0043275A"/>
    <w:rsid w:val="004337B9"/>
    <w:rsid w:val="00440686"/>
    <w:rsid w:val="00461EAB"/>
    <w:rsid w:val="00464AF8"/>
    <w:rsid w:val="004673D2"/>
    <w:rsid w:val="00470B47"/>
    <w:rsid w:val="0047410B"/>
    <w:rsid w:val="00475C04"/>
    <w:rsid w:val="004862DB"/>
    <w:rsid w:val="0049200F"/>
    <w:rsid w:val="004925F4"/>
    <w:rsid w:val="004936EA"/>
    <w:rsid w:val="004A2659"/>
    <w:rsid w:val="004B1EC7"/>
    <w:rsid w:val="004C2778"/>
    <w:rsid w:val="004C4013"/>
    <w:rsid w:val="004C782B"/>
    <w:rsid w:val="004D7FE6"/>
    <w:rsid w:val="004E14AD"/>
    <w:rsid w:val="004E3338"/>
    <w:rsid w:val="004E3665"/>
    <w:rsid w:val="004E5AD1"/>
    <w:rsid w:val="004E64F4"/>
    <w:rsid w:val="004F69C0"/>
    <w:rsid w:val="004F7CAB"/>
    <w:rsid w:val="00501150"/>
    <w:rsid w:val="00501E7C"/>
    <w:rsid w:val="005025B5"/>
    <w:rsid w:val="005068C8"/>
    <w:rsid w:val="00510431"/>
    <w:rsid w:val="00520F9F"/>
    <w:rsid w:val="0053380F"/>
    <w:rsid w:val="00542496"/>
    <w:rsid w:val="00542497"/>
    <w:rsid w:val="00547164"/>
    <w:rsid w:val="005601B3"/>
    <w:rsid w:val="005645B3"/>
    <w:rsid w:val="0056486F"/>
    <w:rsid w:val="00574B15"/>
    <w:rsid w:val="00591E2D"/>
    <w:rsid w:val="005A111C"/>
    <w:rsid w:val="005A4FCC"/>
    <w:rsid w:val="005C0315"/>
    <w:rsid w:val="005C072B"/>
    <w:rsid w:val="005C5AB0"/>
    <w:rsid w:val="005C6221"/>
    <w:rsid w:val="005D56F9"/>
    <w:rsid w:val="005D76E4"/>
    <w:rsid w:val="005F1DBA"/>
    <w:rsid w:val="005F7E9E"/>
    <w:rsid w:val="006002A2"/>
    <w:rsid w:val="00600895"/>
    <w:rsid w:val="00606AE2"/>
    <w:rsid w:val="006162BA"/>
    <w:rsid w:val="00620705"/>
    <w:rsid w:val="00624B86"/>
    <w:rsid w:val="00631F6B"/>
    <w:rsid w:val="0064659E"/>
    <w:rsid w:val="00647DC3"/>
    <w:rsid w:val="00650CF6"/>
    <w:rsid w:val="00654BC8"/>
    <w:rsid w:val="0065507D"/>
    <w:rsid w:val="00656675"/>
    <w:rsid w:val="006645CE"/>
    <w:rsid w:val="00666620"/>
    <w:rsid w:val="00667FC6"/>
    <w:rsid w:val="00670961"/>
    <w:rsid w:val="00672771"/>
    <w:rsid w:val="00673085"/>
    <w:rsid w:val="006841D4"/>
    <w:rsid w:val="00685C52"/>
    <w:rsid w:val="00692023"/>
    <w:rsid w:val="0069295A"/>
    <w:rsid w:val="00694E3C"/>
    <w:rsid w:val="006A1B07"/>
    <w:rsid w:val="006A58D1"/>
    <w:rsid w:val="006A6205"/>
    <w:rsid w:val="006B035F"/>
    <w:rsid w:val="006B216F"/>
    <w:rsid w:val="006C51C3"/>
    <w:rsid w:val="006E2A7F"/>
    <w:rsid w:val="006E2F49"/>
    <w:rsid w:val="006E39DA"/>
    <w:rsid w:val="006E6902"/>
    <w:rsid w:val="006F5D21"/>
    <w:rsid w:val="006F65B9"/>
    <w:rsid w:val="00703F6B"/>
    <w:rsid w:val="0070757A"/>
    <w:rsid w:val="00715B73"/>
    <w:rsid w:val="00722381"/>
    <w:rsid w:val="0072428C"/>
    <w:rsid w:val="0072546C"/>
    <w:rsid w:val="007302C1"/>
    <w:rsid w:val="0073098F"/>
    <w:rsid w:val="007337BC"/>
    <w:rsid w:val="00734D57"/>
    <w:rsid w:val="00737B1B"/>
    <w:rsid w:val="007426BF"/>
    <w:rsid w:val="00744234"/>
    <w:rsid w:val="0074565F"/>
    <w:rsid w:val="007506BD"/>
    <w:rsid w:val="00760B85"/>
    <w:rsid w:val="00760E5F"/>
    <w:rsid w:val="00781219"/>
    <w:rsid w:val="00783B3B"/>
    <w:rsid w:val="00785A28"/>
    <w:rsid w:val="00786E22"/>
    <w:rsid w:val="00791EB2"/>
    <w:rsid w:val="00794CB8"/>
    <w:rsid w:val="007A65B6"/>
    <w:rsid w:val="007B63E6"/>
    <w:rsid w:val="007C2502"/>
    <w:rsid w:val="007C3B04"/>
    <w:rsid w:val="007C435E"/>
    <w:rsid w:val="007C530D"/>
    <w:rsid w:val="007D202D"/>
    <w:rsid w:val="007D2B85"/>
    <w:rsid w:val="007D2FA9"/>
    <w:rsid w:val="007D6EAE"/>
    <w:rsid w:val="007E704A"/>
    <w:rsid w:val="007F6387"/>
    <w:rsid w:val="007F690C"/>
    <w:rsid w:val="007F75EA"/>
    <w:rsid w:val="00802574"/>
    <w:rsid w:val="00802BE0"/>
    <w:rsid w:val="00804BA3"/>
    <w:rsid w:val="00804DAC"/>
    <w:rsid w:val="00805728"/>
    <w:rsid w:val="008060F7"/>
    <w:rsid w:val="0081704C"/>
    <w:rsid w:val="008177F5"/>
    <w:rsid w:val="0082484E"/>
    <w:rsid w:val="00825FF0"/>
    <w:rsid w:val="00827A5C"/>
    <w:rsid w:val="008311DE"/>
    <w:rsid w:val="00836095"/>
    <w:rsid w:val="00845F5F"/>
    <w:rsid w:val="00850360"/>
    <w:rsid w:val="00852B6E"/>
    <w:rsid w:val="00852CA5"/>
    <w:rsid w:val="00856042"/>
    <w:rsid w:val="00860B50"/>
    <w:rsid w:val="00861162"/>
    <w:rsid w:val="008629A7"/>
    <w:rsid w:val="008717D5"/>
    <w:rsid w:val="00883C5B"/>
    <w:rsid w:val="00885B7C"/>
    <w:rsid w:val="00890120"/>
    <w:rsid w:val="00893D26"/>
    <w:rsid w:val="0089402C"/>
    <w:rsid w:val="008A05E2"/>
    <w:rsid w:val="008A26DC"/>
    <w:rsid w:val="008B350D"/>
    <w:rsid w:val="008B4C87"/>
    <w:rsid w:val="008B7A7A"/>
    <w:rsid w:val="008B7E0A"/>
    <w:rsid w:val="008D09CE"/>
    <w:rsid w:val="008D0D21"/>
    <w:rsid w:val="008D2204"/>
    <w:rsid w:val="008E1036"/>
    <w:rsid w:val="008E11AD"/>
    <w:rsid w:val="008E584E"/>
    <w:rsid w:val="008F554D"/>
    <w:rsid w:val="00902803"/>
    <w:rsid w:val="00904812"/>
    <w:rsid w:val="00905B20"/>
    <w:rsid w:val="00905C6B"/>
    <w:rsid w:val="00910AEE"/>
    <w:rsid w:val="00912571"/>
    <w:rsid w:val="00917E8D"/>
    <w:rsid w:val="0092441D"/>
    <w:rsid w:val="00930799"/>
    <w:rsid w:val="00931439"/>
    <w:rsid w:val="009360AB"/>
    <w:rsid w:val="00955FB3"/>
    <w:rsid w:val="00956843"/>
    <w:rsid w:val="00962A04"/>
    <w:rsid w:val="00962F3E"/>
    <w:rsid w:val="00964AD2"/>
    <w:rsid w:val="00975D5E"/>
    <w:rsid w:val="009949E3"/>
    <w:rsid w:val="00996033"/>
    <w:rsid w:val="009A07C4"/>
    <w:rsid w:val="009A29D9"/>
    <w:rsid w:val="009A395E"/>
    <w:rsid w:val="009A487C"/>
    <w:rsid w:val="009B17A6"/>
    <w:rsid w:val="009B1DD1"/>
    <w:rsid w:val="009B2494"/>
    <w:rsid w:val="009B3023"/>
    <w:rsid w:val="009D7FF4"/>
    <w:rsid w:val="009E7354"/>
    <w:rsid w:val="009F0B7E"/>
    <w:rsid w:val="009F43B3"/>
    <w:rsid w:val="009F68FC"/>
    <w:rsid w:val="009F77AC"/>
    <w:rsid w:val="00A005EE"/>
    <w:rsid w:val="00A0061E"/>
    <w:rsid w:val="00A03BC4"/>
    <w:rsid w:val="00A03CAC"/>
    <w:rsid w:val="00A07D01"/>
    <w:rsid w:val="00A23A9C"/>
    <w:rsid w:val="00A27A5C"/>
    <w:rsid w:val="00A35D31"/>
    <w:rsid w:val="00A51578"/>
    <w:rsid w:val="00A52545"/>
    <w:rsid w:val="00A53725"/>
    <w:rsid w:val="00A540A8"/>
    <w:rsid w:val="00A542C1"/>
    <w:rsid w:val="00A6041F"/>
    <w:rsid w:val="00A61ADA"/>
    <w:rsid w:val="00A717EE"/>
    <w:rsid w:val="00A739A8"/>
    <w:rsid w:val="00A80288"/>
    <w:rsid w:val="00AA31F8"/>
    <w:rsid w:val="00AB0C44"/>
    <w:rsid w:val="00AB14A0"/>
    <w:rsid w:val="00AB77FA"/>
    <w:rsid w:val="00AB7E60"/>
    <w:rsid w:val="00AC00DC"/>
    <w:rsid w:val="00AC7AAF"/>
    <w:rsid w:val="00AD123B"/>
    <w:rsid w:val="00AD2D77"/>
    <w:rsid w:val="00AE3795"/>
    <w:rsid w:val="00AE4AE8"/>
    <w:rsid w:val="00AF6116"/>
    <w:rsid w:val="00AF6509"/>
    <w:rsid w:val="00B0747E"/>
    <w:rsid w:val="00B07C45"/>
    <w:rsid w:val="00B11EDE"/>
    <w:rsid w:val="00B12F04"/>
    <w:rsid w:val="00B148C9"/>
    <w:rsid w:val="00B176C1"/>
    <w:rsid w:val="00B236C1"/>
    <w:rsid w:val="00B23DE3"/>
    <w:rsid w:val="00B45763"/>
    <w:rsid w:val="00B4704E"/>
    <w:rsid w:val="00B56D78"/>
    <w:rsid w:val="00B61321"/>
    <w:rsid w:val="00B61D17"/>
    <w:rsid w:val="00B64112"/>
    <w:rsid w:val="00B71B63"/>
    <w:rsid w:val="00B7270B"/>
    <w:rsid w:val="00B7363E"/>
    <w:rsid w:val="00B77C04"/>
    <w:rsid w:val="00B903E7"/>
    <w:rsid w:val="00B94D49"/>
    <w:rsid w:val="00B97C39"/>
    <w:rsid w:val="00BB303B"/>
    <w:rsid w:val="00BB4913"/>
    <w:rsid w:val="00BB4EB2"/>
    <w:rsid w:val="00BC1099"/>
    <w:rsid w:val="00BC2B43"/>
    <w:rsid w:val="00BC54DE"/>
    <w:rsid w:val="00BC6A8F"/>
    <w:rsid w:val="00BC788E"/>
    <w:rsid w:val="00BC7CCF"/>
    <w:rsid w:val="00BD13A9"/>
    <w:rsid w:val="00BD15B5"/>
    <w:rsid w:val="00BD49C9"/>
    <w:rsid w:val="00BD5A7F"/>
    <w:rsid w:val="00BF18ED"/>
    <w:rsid w:val="00BF549D"/>
    <w:rsid w:val="00BF7B6B"/>
    <w:rsid w:val="00C05DEB"/>
    <w:rsid w:val="00C06395"/>
    <w:rsid w:val="00C13F25"/>
    <w:rsid w:val="00C16266"/>
    <w:rsid w:val="00C236A7"/>
    <w:rsid w:val="00C24CB7"/>
    <w:rsid w:val="00C264AB"/>
    <w:rsid w:val="00C278DB"/>
    <w:rsid w:val="00C34461"/>
    <w:rsid w:val="00C34BCC"/>
    <w:rsid w:val="00C3683B"/>
    <w:rsid w:val="00C372E9"/>
    <w:rsid w:val="00C46401"/>
    <w:rsid w:val="00C47DA2"/>
    <w:rsid w:val="00C51771"/>
    <w:rsid w:val="00C636F2"/>
    <w:rsid w:val="00C65AD4"/>
    <w:rsid w:val="00C679FD"/>
    <w:rsid w:val="00C747D4"/>
    <w:rsid w:val="00C82027"/>
    <w:rsid w:val="00C95EEF"/>
    <w:rsid w:val="00C971EA"/>
    <w:rsid w:val="00CA2FC4"/>
    <w:rsid w:val="00CA499A"/>
    <w:rsid w:val="00CB3019"/>
    <w:rsid w:val="00CC4610"/>
    <w:rsid w:val="00CD7F63"/>
    <w:rsid w:val="00CE078C"/>
    <w:rsid w:val="00CE2BA2"/>
    <w:rsid w:val="00CE532F"/>
    <w:rsid w:val="00CF0EE1"/>
    <w:rsid w:val="00CF1425"/>
    <w:rsid w:val="00CF3E22"/>
    <w:rsid w:val="00D0796A"/>
    <w:rsid w:val="00D12888"/>
    <w:rsid w:val="00D14EF3"/>
    <w:rsid w:val="00D173D8"/>
    <w:rsid w:val="00D23326"/>
    <w:rsid w:val="00D50DF5"/>
    <w:rsid w:val="00D51AB0"/>
    <w:rsid w:val="00D537C7"/>
    <w:rsid w:val="00D6054D"/>
    <w:rsid w:val="00D62E6C"/>
    <w:rsid w:val="00D65403"/>
    <w:rsid w:val="00D66823"/>
    <w:rsid w:val="00D72009"/>
    <w:rsid w:val="00D722BF"/>
    <w:rsid w:val="00D860CE"/>
    <w:rsid w:val="00D9096E"/>
    <w:rsid w:val="00D92313"/>
    <w:rsid w:val="00D9393D"/>
    <w:rsid w:val="00DA08D1"/>
    <w:rsid w:val="00DA49F6"/>
    <w:rsid w:val="00DA4B82"/>
    <w:rsid w:val="00DB2941"/>
    <w:rsid w:val="00DB47EC"/>
    <w:rsid w:val="00DC0EAC"/>
    <w:rsid w:val="00DC1E13"/>
    <w:rsid w:val="00DC602E"/>
    <w:rsid w:val="00DC7D4C"/>
    <w:rsid w:val="00DD653C"/>
    <w:rsid w:val="00DE0242"/>
    <w:rsid w:val="00DE4490"/>
    <w:rsid w:val="00DE4535"/>
    <w:rsid w:val="00DE697A"/>
    <w:rsid w:val="00DF1E65"/>
    <w:rsid w:val="00DF3163"/>
    <w:rsid w:val="00DF7BAE"/>
    <w:rsid w:val="00E02792"/>
    <w:rsid w:val="00E1159C"/>
    <w:rsid w:val="00E11E28"/>
    <w:rsid w:val="00E15913"/>
    <w:rsid w:val="00E22E7C"/>
    <w:rsid w:val="00E32687"/>
    <w:rsid w:val="00E364D6"/>
    <w:rsid w:val="00E36814"/>
    <w:rsid w:val="00E37A47"/>
    <w:rsid w:val="00E409A8"/>
    <w:rsid w:val="00E42E8A"/>
    <w:rsid w:val="00E4779E"/>
    <w:rsid w:val="00E537DE"/>
    <w:rsid w:val="00E54F24"/>
    <w:rsid w:val="00E559AE"/>
    <w:rsid w:val="00E559BA"/>
    <w:rsid w:val="00E645EE"/>
    <w:rsid w:val="00E64CB7"/>
    <w:rsid w:val="00E6763D"/>
    <w:rsid w:val="00E67F0C"/>
    <w:rsid w:val="00E73401"/>
    <w:rsid w:val="00E80114"/>
    <w:rsid w:val="00E80C1B"/>
    <w:rsid w:val="00E8386E"/>
    <w:rsid w:val="00E87CBF"/>
    <w:rsid w:val="00E9160C"/>
    <w:rsid w:val="00E95995"/>
    <w:rsid w:val="00E9651E"/>
    <w:rsid w:val="00E966D1"/>
    <w:rsid w:val="00EA701E"/>
    <w:rsid w:val="00EA7FEE"/>
    <w:rsid w:val="00EB0CCE"/>
    <w:rsid w:val="00EB61F7"/>
    <w:rsid w:val="00EC1D4D"/>
    <w:rsid w:val="00EC31E5"/>
    <w:rsid w:val="00ED2FC2"/>
    <w:rsid w:val="00ED4A06"/>
    <w:rsid w:val="00EE306C"/>
    <w:rsid w:val="00EE63CE"/>
    <w:rsid w:val="00F141C8"/>
    <w:rsid w:val="00F22C09"/>
    <w:rsid w:val="00F25A44"/>
    <w:rsid w:val="00F368A7"/>
    <w:rsid w:val="00F43F42"/>
    <w:rsid w:val="00F4687C"/>
    <w:rsid w:val="00F5435E"/>
    <w:rsid w:val="00F616F1"/>
    <w:rsid w:val="00F6359E"/>
    <w:rsid w:val="00F6618C"/>
    <w:rsid w:val="00F67953"/>
    <w:rsid w:val="00F70D73"/>
    <w:rsid w:val="00F71F9E"/>
    <w:rsid w:val="00F73A72"/>
    <w:rsid w:val="00F753EB"/>
    <w:rsid w:val="00F7568C"/>
    <w:rsid w:val="00F760CF"/>
    <w:rsid w:val="00F7698B"/>
    <w:rsid w:val="00F84447"/>
    <w:rsid w:val="00F86D6C"/>
    <w:rsid w:val="00F87FAC"/>
    <w:rsid w:val="00F924D1"/>
    <w:rsid w:val="00FA0135"/>
    <w:rsid w:val="00FA16C8"/>
    <w:rsid w:val="00FA2D3A"/>
    <w:rsid w:val="00FA7A5E"/>
    <w:rsid w:val="00FB2582"/>
    <w:rsid w:val="00FB7CD2"/>
    <w:rsid w:val="00FC4375"/>
    <w:rsid w:val="00FD1ADF"/>
    <w:rsid w:val="00FD5C3E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387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15B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a">
    <w:name w:val="Абзац списка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0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760B85"/>
    <w:pPr>
      <w:ind w:firstLine="720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387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15B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a">
    <w:name w:val="Абзац списка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0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760B85"/>
    <w:pPr>
      <w:ind w:firstLine="72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111;%20&#1076;&#1086;&#1082;&#1091;&#1084;&#1077;&#1085;&#1090;&#1080;\&#1084;&#1086;&#1108;\&#1096;&#1072;&#1087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шапка.dot</Template>
  <TotalTime>36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Macro Carrier</vt:lpstr>
      <vt:lpstr>Macro Carrier</vt:lpstr>
    </vt:vector>
  </TitlesOfParts>
  <Company>Romeo1994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Carrier</dc:title>
  <dc:creator>Dream Blaster</dc:creator>
  <cp:keywords>Minny</cp:keywords>
  <cp:lastModifiedBy>a a. a</cp:lastModifiedBy>
  <cp:revision>22</cp:revision>
  <cp:lastPrinted>2012-09-05T11:28:00Z</cp:lastPrinted>
  <dcterms:created xsi:type="dcterms:W3CDTF">2013-07-19T08:43:00Z</dcterms:created>
  <dcterms:modified xsi:type="dcterms:W3CDTF">2014-01-10T14:27:00Z</dcterms:modified>
</cp:coreProperties>
</file>