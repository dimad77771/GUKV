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23" w:rsidRDefault="00692023" w:rsidP="00760B85">
      <w:pPr>
        <w:pStyle w:val="NormalItem"/>
        <w:rPr>
          <w:lang w:val="en-US"/>
        </w:rPr>
      </w:pPr>
      <w:bookmarkStart w:id="0" w:name="_GoBack"/>
      <w:bookmarkEnd w:id="0"/>
    </w:p>
    <w:p w:rsidR="00B97C39" w:rsidRPr="00547164" w:rsidRDefault="00B97C39" w:rsidP="00547164">
      <w:pPr>
        <w:rPr>
          <w:lang w:val="en-US"/>
        </w:rPr>
      </w:pPr>
    </w:p>
    <w:p w:rsidR="00692023" w:rsidRDefault="00692023" w:rsidP="00DC7D4C">
      <w:pPr>
        <w:rPr>
          <w:lang w:val="en-US"/>
        </w:rPr>
      </w:pPr>
    </w:p>
    <w:p w:rsidR="00547164" w:rsidRDefault="00547164" w:rsidP="00DC7D4C">
      <w:pPr>
        <w:rPr>
          <w:lang w:val="en-US"/>
        </w:rPr>
      </w:pPr>
    </w:p>
    <w:p w:rsidR="00547164" w:rsidRDefault="00547164" w:rsidP="00DC7D4C">
      <w:pPr>
        <w:rPr>
          <w:lang w:val="en-US"/>
        </w:rPr>
      </w:pPr>
    </w:p>
    <w:p w:rsidR="00547164" w:rsidRDefault="00547164" w:rsidP="00DC7D4C">
      <w:pPr>
        <w:rPr>
          <w:lang w:val="en-US"/>
        </w:rPr>
      </w:pPr>
    </w:p>
    <w:p w:rsidR="00547164" w:rsidRDefault="00547164" w:rsidP="00DC7D4C">
      <w:pPr>
        <w:rPr>
          <w:lang w:val="en-US"/>
        </w:rPr>
      </w:pPr>
    </w:p>
    <w:p w:rsidR="00547164" w:rsidRDefault="00547164" w:rsidP="00DC7D4C">
      <w:pPr>
        <w:rPr>
          <w:lang w:val="en-US"/>
        </w:rPr>
      </w:pPr>
    </w:p>
    <w:p w:rsidR="00547164" w:rsidRDefault="00547164" w:rsidP="00DC7D4C">
      <w:pPr>
        <w:rPr>
          <w:lang w:val="en-US"/>
        </w:rPr>
      </w:pPr>
    </w:p>
    <w:p w:rsidR="00547164" w:rsidRPr="00547164" w:rsidRDefault="00547164" w:rsidP="00DC7D4C">
      <w:pPr>
        <w:rPr>
          <w:lang w:val="en-US"/>
        </w:rPr>
      </w:pPr>
    </w:p>
    <w:p w:rsidR="002F0584" w:rsidRDefault="002F0584" w:rsidP="009E7354">
      <w:pPr>
        <w:spacing w:line="360" w:lineRule="auto"/>
        <w:rPr>
          <w:sz w:val="16"/>
          <w:szCs w:val="16"/>
        </w:rPr>
      </w:pPr>
      <w:r w:rsidRPr="00955FB3">
        <w:rPr>
          <w:sz w:val="24"/>
          <w:szCs w:val="24"/>
        </w:rPr>
        <w:t>___</w:t>
      </w:r>
      <w:r w:rsidR="00DB47EC" w:rsidRPr="00DC7D4C">
        <w:rPr>
          <w:sz w:val="24"/>
          <w:szCs w:val="24"/>
          <w:u w:val="single"/>
        </w:rPr>
        <w:t>{</w:t>
      </w:r>
      <w:r w:rsidR="00DB47EC" w:rsidRPr="00DB47EC">
        <w:rPr>
          <w:sz w:val="24"/>
          <w:szCs w:val="24"/>
          <w:u w:val="single"/>
          <w:lang w:val="en-US"/>
        </w:rPr>
        <w:t>DOCDATE</w:t>
      </w:r>
      <w:r w:rsidR="00DB47EC" w:rsidRPr="00DC7D4C">
        <w:rPr>
          <w:sz w:val="24"/>
          <w:szCs w:val="24"/>
          <w:u w:val="single"/>
        </w:rPr>
        <w:t>}</w:t>
      </w:r>
      <w:r w:rsidRPr="00955FB3">
        <w:rPr>
          <w:sz w:val="24"/>
          <w:szCs w:val="24"/>
        </w:rPr>
        <w:t>__</w:t>
      </w:r>
      <w:r w:rsidR="00DB47EC" w:rsidRPr="00DC7D4C">
        <w:rPr>
          <w:sz w:val="24"/>
          <w:szCs w:val="24"/>
        </w:rPr>
        <w:t xml:space="preserve"> </w:t>
      </w:r>
      <w:r w:rsidRPr="00955FB3">
        <w:rPr>
          <w:sz w:val="24"/>
          <w:szCs w:val="24"/>
        </w:rPr>
        <w:t>№</w:t>
      </w:r>
      <w:r w:rsidR="00DB47EC" w:rsidRPr="00DC7D4C">
        <w:rPr>
          <w:sz w:val="24"/>
          <w:szCs w:val="24"/>
        </w:rPr>
        <w:t xml:space="preserve"> </w:t>
      </w:r>
      <w:r w:rsidRPr="00955FB3">
        <w:rPr>
          <w:sz w:val="24"/>
          <w:szCs w:val="24"/>
        </w:rPr>
        <w:t>__</w:t>
      </w:r>
      <w:r w:rsidR="00DB47EC" w:rsidRPr="00DC7D4C">
        <w:rPr>
          <w:sz w:val="24"/>
          <w:szCs w:val="24"/>
          <w:u w:val="single"/>
        </w:rPr>
        <w:t>{</w:t>
      </w:r>
      <w:r w:rsidR="00DB47EC" w:rsidRPr="00DB47EC">
        <w:rPr>
          <w:sz w:val="24"/>
          <w:szCs w:val="24"/>
          <w:u w:val="single"/>
          <w:lang w:val="en-US"/>
        </w:rPr>
        <w:t>DOCNUM</w:t>
      </w:r>
      <w:r w:rsidR="00DB47EC" w:rsidRPr="00DC7D4C">
        <w:rPr>
          <w:sz w:val="24"/>
          <w:szCs w:val="24"/>
          <w:u w:val="single"/>
        </w:rPr>
        <w:t>}</w:t>
      </w:r>
      <w:r w:rsidRPr="00955FB3">
        <w:rPr>
          <w:sz w:val="24"/>
          <w:szCs w:val="24"/>
        </w:rPr>
        <w:t>__</w:t>
      </w:r>
    </w:p>
    <w:p w:rsidR="00A27A5C" w:rsidRPr="00DC7D4C" w:rsidRDefault="00A27A5C" w:rsidP="00DB47EC">
      <w:pPr>
        <w:spacing w:line="100" w:lineRule="atLeast"/>
        <w:rPr>
          <w:szCs w:val="28"/>
        </w:rPr>
      </w:pPr>
    </w:p>
    <w:p w:rsidR="00DB47EC" w:rsidRPr="00DC7D4C" w:rsidRDefault="00DB47EC" w:rsidP="00DB47EC">
      <w:pPr>
        <w:spacing w:line="100" w:lineRule="atLeast"/>
        <w:ind w:right="3402"/>
        <w:rPr>
          <w:szCs w:val="28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DOCTITLE</w:t>
      </w:r>
      <w:r w:rsidRPr="00DC7D4C">
        <w:rPr>
          <w:szCs w:val="28"/>
        </w:rPr>
        <w:t>}</w:t>
      </w:r>
    </w:p>
    <w:p w:rsidR="00DB47EC" w:rsidRPr="00DC7D4C" w:rsidRDefault="00DB47EC" w:rsidP="00DB47EC">
      <w:pPr>
        <w:spacing w:line="100" w:lineRule="atLeast"/>
        <w:rPr>
          <w:szCs w:val="28"/>
        </w:rPr>
      </w:pPr>
    </w:p>
    <w:p w:rsidR="00591E2D" w:rsidRPr="00DC7D4C" w:rsidRDefault="00DB47EC" w:rsidP="00591E2D">
      <w:pPr>
        <w:spacing w:line="100" w:lineRule="atLeast"/>
        <w:rPr>
          <w:szCs w:val="28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DOCINTRO</w:t>
      </w:r>
      <w:r w:rsidRPr="00DC7D4C">
        <w:rPr>
          <w:szCs w:val="28"/>
        </w:rPr>
        <w:t>}</w:t>
      </w:r>
    </w:p>
    <w:p w:rsidR="002A1D93" w:rsidRPr="00DB47EC" w:rsidRDefault="002A1D93" w:rsidP="00277AA5"/>
    <w:p w:rsidR="00DB47EC" w:rsidRPr="00B97C39" w:rsidRDefault="00DB47EC" w:rsidP="00277AA5">
      <w:r w:rsidRPr="00B97C39">
        <w:t>{</w:t>
      </w:r>
      <w:r>
        <w:rPr>
          <w:lang w:val="en-US"/>
        </w:rPr>
        <w:t>DOCITEMS</w:t>
      </w:r>
      <w:r w:rsidRPr="00B97C39">
        <w:t>}</w:t>
      </w:r>
    </w:p>
    <w:p w:rsidR="00DB47EC" w:rsidRPr="00B97C39" w:rsidRDefault="00DB47EC" w:rsidP="00277AA5"/>
    <w:p w:rsidR="00DB47EC" w:rsidRPr="00B97C39" w:rsidRDefault="00DB47EC" w:rsidP="00DB47EC">
      <w:pPr>
        <w:spacing w:line="100" w:lineRule="atLeast"/>
        <w:rPr>
          <w:szCs w:val="28"/>
        </w:rPr>
      </w:pPr>
      <w:r w:rsidRPr="00B97C39">
        <w:rPr>
          <w:szCs w:val="28"/>
        </w:rPr>
        <w:t>{</w:t>
      </w:r>
      <w:r>
        <w:rPr>
          <w:szCs w:val="28"/>
          <w:lang w:val="en-US"/>
        </w:rPr>
        <w:t>DOCOUTRO</w:t>
      </w:r>
      <w:r w:rsidRPr="00B97C39">
        <w:rPr>
          <w:szCs w:val="28"/>
        </w:rPr>
        <w:t>}</w:t>
      </w:r>
    </w:p>
    <w:p w:rsidR="005C4674" w:rsidRDefault="005C4674" w:rsidP="005C4674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4674" w:rsidRPr="001F26B7" w:rsidRDefault="005C4674" w:rsidP="005C4674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25E">
        <w:rPr>
          <w:rFonts w:ascii="Times New Roman" w:hAnsi="Times New Roman" w:cs="Times New Roman"/>
          <w:sz w:val="28"/>
          <w:szCs w:val="28"/>
        </w:rPr>
        <w:t>Голова</w:t>
      </w:r>
      <w:r w:rsidRPr="001F26B7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59625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F26B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625E">
        <w:rPr>
          <w:rFonts w:ascii="Times New Roman" w:hAnsi="Times New Roman" w:cs="Times New Roman"/>
          <w:sz w:val="28"/>
          <w:szCs w:val="28"/>
        </w:rPr>
        <w:t>___</w:t>
      </w:r>
      <w:r w:rsidRPr="001F26B7">
        <w:rPr>
          <w:rFonts w:ascii="Times New Roman" w:hAnsi="Times New Roman" w:cs="Times New Roman"/>
          <w:sz w:val="28"/>
          <w:szCs w:val="28"/>
        </w:rPr>
        <w:t>________</w:t>
      </w:r>
      <w:r w:rsidRPr="0059625E">
        <w:rPr>
          <w:rFonts w:ascii="Times New Roman" w:hAnsi="Times New Roman" w:cs="Times New Roman"/>
          <w:sz w:val="28"/>
          <w:szCs w:val="28"/>
        </w:rPr>
        <w:t>_____</w:t>
      </w:r>
      <w:r w:rsidRPr="001F26B7">
        <w:rPr>
          <w:rFonts w:ascii="Times New Roman" w:hAnsi="Times New Roman" w:cs="Times New Roman"/>
          <w:sz w:val="28"/>
          <w:szCs w:val="28"/>
        </w:rPr>
        <w:t>______</w:t>
      </w:r>
    </w:p>
    <w:p w:rsidR="00DB47EC" w:rsidRPr="00B97C39" w:rsidRDefault="00DB47EC" w:rsidP="003B4D1F">
      <w:pPr>
        <w:spacing w:line="100" w:lineRule="atLeast"/>
        <w:rPr>
          <w:szCs w:val="28"/>
        </w:rPr>
      </w:pPr>
    </w:p>
    <w:p w:rsidR="00C13F25" w:rsidRDefault="00B97C39" w:rsidP="00975D5E">
      <w:r w:rsidRPr="00B97C39">
        <w:rPr>
          <w:szCs w:val="28"/>
        </w:rPr>
        <w:t>{</w:t>
      </w:r>
      <w:r>
        <w:rPr>
          <w:szCs w:val="28"/>
          <w:lang w:val="en-US"/>
        </w:rPr>
        <w:t>APPENDIX</w:t>
      </w:r>
      <w:r w:rsidR="00975D5E">
        <w:rPr>
          <w:szCs w:val="28"/>
          <w:lang w:val="en-US"/>
        </w:rPr>
        <w:t>START</w:t>
      </w:r>
      <w:r w:rsidRPr="00B97C39">
        <w:rPr>
          <w:szCs w:val="28"/>
        </w:rPr>
        <w:t>}</w:t>
      </w:r>
    </w:p>
    <w:p w:rsidR="0059625E" w:rsidRDefault="0059625E" w:rsidP="0059625E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77AC" w:rsidRPr="00B97C39" w:rsidRDefault="00B97C39" w:rsidP="00975D5E">
      <w:pPr>
        <w:ind w:left="4536"/>
      </w:pPr>
      <w:r w:rsidRPr="00B97C39">
        <w:t>Додаток</w:t>
      </w:r>
    </w:p>
    <w:p w:rsidR="00B97C39" w:rsidRPr="00B97C39" w:rsidRDefault="00B97C39" w:rsidP="00975D5E">
      <w:pPr>
        <w:ind w:left="4536"/>
      </w:pPr>
      <w:r w:rsidRPr="00B97C39">
        <w:t>до Р</w:t>
      </w:r>
      <w:r w:rsidR="005C4674">
        <w:t>озпорядження</w:t>
      </w:r>
    </w:p>
    <w:p w:rsidR="009F77AC" w:rsidRPr="00B97C39" w:rsidRDefault="00B97C39" w:rsidP="00975D5E">
      <w:pPr>
        <w:ind w:left="4536"/>
      </w:pPr>
      <w:r w:rsidRPr="00B97C39">
        <w:t xml:space="preserve">від </w:t>
      </w:r>
      <w:r>
        <w:rPr>
          <w:u w:val="single"/>
        </w:rPr>
        <w:t xml:space="preserve">  </w:t>
      </w:r>
      <w:r w:rsidRPr="00B97C39">
        <w:rPr>
          <w:u w:val="single"/>
        </w:rPr>
        <w:t>{DOCDATE}</w:t>
      </w:r>
      <w:r>
        <w:rPr>
          <w:u w:val="single"/>
        </w:rPr>
        <w:t xml:space="preserve">  </w:t>
      </w:r>
      <w:r w:rsidRPr="00B97C39">
        <w:t xml:space="preserve"> № </w:t>
      </w:r>
      <w:r>
        <w:rPr>
          <w:u w:val="single"/>
        </w:rPr>
        <w:t xml:space="preserve">  </w:t>
      </w:r>
      <w:r w:rsidRPr="00B97C39">
        <w:rPr>
          <w:u w:val="single"/>
        </w:rPr>
        <w:t>{DOCNUM}</w:t>
      </w:r>
      <w:r>
        <w:rPr>
          <w:u w:val="single"/>
        </w:rPr>
        <w:t xml:space="preserve">  </w:t>
      </w:r>
    </w:p>
    <w:p w:rsidR="00091E9A" w:rsidRPr="00B97C39" w:rsidRDefault="00091E9A" w:rsidP="00975D5E"/>
    <w:p w:rsidR="00DC602E" w:rsidRPr="007426BF" w:rsidRDefault="00DC602E" w:rsidP="00AD123B">
      <w:pPr>
        <w:jc w:val="center"/>
        <w:rPr>
          <w:szCs w:val="28"/>
        </w:rPr>
      </w:pPr>
      <w:r w:rsidRPr="007426BF">
        <w:rPr>
          <w:szCs w:val="28"/>
        </w:rPr>
        <w:t>{</w:t>
      </w:r>
      <w:r w:rsidRPr="00B7270B">
        <w:rPr>
          <w:szCs w:val="28"/>
          <w:lang w:val="en-US"/>
        </w:rPr>
        <w:t>APPENDIXTITLE</w:t>
      </w:r>
      <w:r w:rsidRPr="00B7270B">
        <w:rPr>
          <w:szCs w:val="28"/>
        </w:rPr>
        <w:t>1</w:t>
      </w:r>
      <w:r w:rsidRPr="007426BF">
        <w:rPr>
          <w:szCs w:val="28"/>
        </w:rPr>
        <w:t>}</w:t>
      </w:r>
    </w:p>
    <w:p w:rsidR="00C13F25" w:rsidRPr="00350DED" w:rsidRDefault="00B97C39" w:rsidP="00AD123B">
      <w:pPr>
        <w:jc w:val="center"/>
      </w:pPr>
      <w:r w:rsidRPr="00B97C39">
        <w:t>{</w:t>
      </w:r>
      <w:r w:rsidR="00975D5E">
        <w:rPr>
          <w:lang w:val="en-US"/>
        </w:rPr>
        <w:t>APPENDIX</w:t>
      </w:r>
      <w:r>
        <w:rPr>
          <w:lang w:val="en-US"/>
        </w:rPr>
        <w:t>TITLE</w:t>
      </w:r>
      <w:r w:rsidRPr="00B97C39">
        <w:t>}</w:t>
      </w:r>
    </w:p>
    <w:p w:rsidR="00975D5E" w:rsidRPr="00DC7D4C" w:rsidRDefault="00975D5E" w:rsidP="00975D5E">
      <w:pPr>
        <w:spacing w:line="100" w:lineRule="atLeast"/>
        <w:rPr>
          <w:szCs w:val="28"/>
        </w:rPr>
      </w:pPr>
    </w:p>
    <w:p w:rsidR="00975D5E" w:rsidRPr="00CE2BA2" w:rsidRDefault="00975D5E" w:rsidP="00975D5E">
      <w:pPr>
        <w:spacing w:line="100" w:lineRule="atLeast"/>
        <w:rPr>
          <w:szCs w:val="28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APPENDIXINTRO</w:t>
      </w:r>
      <w:r w:rsidRPr="00DC7D4C">
        <w:rPr>
          <w:szCs w:val="28"/>
        </w:rPr>
        <w:t>}</w:t>
      </w:r>
    </w:p>
    <w:p w:rsidR="00975D5E" w:rsidRPr="0047410B" w:rsidRDefault="00975D5E" w:rsidP="00277AA5"/>
    <w:p w:rsidR="00975D5E" w:rsidRPr="00DB47EC" w:rsidRDefault="00975D5E" w:rsidP="00277AA5"/>
    <w:p w:rsidR="00975D5E" w:rsidRPr="00B97C39" w:rsidRDefault="00975D5E" w:rsidP="00277AA5">
      <w:r w:rsidRPr="00B97C39">
        <w:t>{</w:t>
      </w:r>
      <w:r>
        <w:rPr>
          <w:lang w:val="en-US"/>
        </w:rPr>
        <w:t>APPENDIXITEMS</w:t>
      </w:r>
      <w:r w:rsidRPr="00B97C39">
        <w:t>}</w:t>
      </w:r>
    </w:p>
    <w:p w:rsidR="00975D5E" w:rsidRPr="00B97C39" w:rsidRDefault="00975D5E" w:rsidP="00277AA5"/>
    <w:p w:rsidR="00975D5E" w:rsidRPr="00B97C39" w:rsidRDefault="00975D5E" w:rsidP="00975D5E">
      <w:pPr>
        <w:spacing w:line="100" w:lineRule="atLeast"/>
        <w:rPr>
          <w:szCs w:val="28"/>
        </w:rPr>
      </w:pPr>
      <w:r w:rsidRPr="00B97C39">
        <w:rPr>
          <w:szCs w:val="28"/>
        </w:rPr>
        <w:t>{</w:t>
      </w:r>
      <w:r>
        <w:rPr>
          <w:szCs w:val="28"/>
          <w:lang w:val="en-US"/>
        </w:rPr>
        <w:t>APPENDIXOUTRO</w:t>
      </w:r>
      <w:r w:rsidRPr="00B97C39">
        <w:rPr>
          <w:szCs w:val="28"/>
        </w:rPr>
        <w:t>}</w:t>
      </w:r>
    </w:p>
    <w:p w:rsidR="00975D5E" w:rsidRPr="00B97C39" w:rsidRDefault="00975D5E" w:rsidP="00975D5E">
      <w:pPr>
        <w:spacing w:line="100" w:lineRule="atLeast"/>
        <w:rPr>
          <w:szCs w:val="28"/>
        </w:rPr>
      </w:pPr>
    </w:p>
    <w:p w:rsidR="00975D5E" w:rsidRDefault="00975D5E" w:rsidP="00975D5E">
      <w:r w:rsidRPr="00B97C39">
        <w:rPr>
          <w:szCs w:val="28"/>
        </w:rPr>
        <w:t>{</w:t>
      </w:r>
      <w:r>
        <w:rPr>
          <w:szCs w:val="28"/>
          <w:lang w:val="en-US"/>
        </w:rPr>
        <w:t>APPENDIXEND</w:t>
      </w:r>
      <w:r w:rsidRPr="00B97C39">
        <w:rPr>
          <w:szCs w:val="28"/>
        </w:rPr>
        <w:t>}</w:t>
      </w:r>
    </w:p>
    <w:p w:rsidR="00C95EEF" w:rsidRPr="00975D5E" w:rsidRDefault="00C95EEF" w:rsidP="00975D5E">
      <w:pPr>
        <w:rPr>
          <w:lang w:val="en-US"/>
        </w:rPr>
      </w:pPr>
    </w:p>
    <w:sectPr w:rsidR="00C95EEF" w:rsidRPr="00975D5E" w:rsidSect="0047410B">
      <w:pgSz w:w="11906" w:h="16838" w:code="9"/>
      <w:pgMar w:top="567" w:right="991" w:bottom="568" w:left="184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794" w:rsidRDefault="00DE5794">
      <w:r>
        <w:separator/>
      </w:r>
    </w:p>
  </w:endnote>
  <w:endnote w:type="continuationSeparator" w:id="0">
    <w:p w:rsidR="00DE5794" w:rsidRDefault="00DE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794" w:rsidRDefault="00DE5794">
      <w:r>
        <w:separator/>
      </w:r>
    </w:p>
  </w:footnote>
  <w:footnote w:type="continuationSeparator" w:id="0">
    <w:p w:rsidR="00DE5794" w:rsidRDefault="00DE5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140C4E0"/>
    <w:name w:val="WW8Num1"/>
    <w:lvl w:ilvl="0">
      <w:start w:val="1"/>
      <w:numFmt w:val="decimal"/>
      <w:lvlText w:val="%1."/>
      <w:lvlJc w:val="left"/>
      <w:pPr>
        <w:tabs>
          <w:tab w:val="num" w:pos="88"/>
        </w:tabs>
        <w:ind w:left="928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tabs>
          <w:tab w:val="num" w:pos="1558"/>
        </w:tabs>
        <w:ind w:left="1558" w:hanging="9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58"/>
        </w:tabs>
        <w:ind w:left="1558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8"/>
        </w:tabs>
        <w:ind w:left="2728" w:hanging="2160"/>
      </w:pPr>
      <w:rPr>
        <w:rFonts w:hint="default"/>
      </w:rPr>
    </w:lvl>
  </w:abstractNum>
  <w:abstractNum w:abstractNumId="1">
    <w:nsid w:val="0049229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4372895"/>
    <w:multiLevelType w:val="hybridMultilevel"/>
    <w:tmpl w:val="5E6CB7A0"/>
    <w:lvl w:ilvl="0" w:tplc="5ABC3F5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1B9429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4A034CB"/>
    <w:multiLevelType w:val="singleLevel"/>
    <w:tmpl w:val="09623B0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5">
    <w:nsid w:val="2E2278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353059"/>
    <w:multiLevelType w:val="hybridMultilevel"/>
    <w:tmpl w:val="1364496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90652C"/>
    <w:multiLevelType w:val="singleLevel"/>
    <w:tmpl w:val="1BB69C88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8">
    <w:nsid w:val="49032C04"/>
    <w:multiLevelType w:val="singleLevel"/>
    <w:tmpl w:val="F022E3C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9">
    <w:nsid w:val="5C5A44A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CEE5A7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8B8227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B1D5A15"/>
    <w:multiLevelType w:val="hybridMultilevel"/>
    <w:tmpl w:val="6840BB5C"/>
    <w:lvl w:ilvl="0" w:tplc="A9CC92CE">
      <w:start w:val="1"/>
      <w:numFmt w:val="decimal"/>
      <w:lvlText w:val="%1)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E73452"/>
    <w:multiLevelType w:val="multilevel"/>
    <w:tmpl w:val="700AA6C2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35"/>
        </w:tabs>
        <w:ind w:left="22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45"/>
        </w:tabs>
        <w:ind w:left="30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30"/>
        </w:tabs>
        <w:ind w:left="36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15"/>
        </w:tabs>
        <w:ind w:left="421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40"/>
        </w:tabs>
        <w:ind w:left="4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5"/>
        </w:tabs>
        <w:ind w:left="502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3"/>
  </w:num>
  <w:num w:numId="11">
    <w:abstractNumId w:val="0"/>
  </w:num>
  <w:num w:numId="12">
    <w:abstractNumId w:val="2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BF"/>
    <w:rsid w:val="0000267F"/>
    <w:rsid w:val="000115AC"/>
    <w:rsid w:val="00013065"/>
    <w:rsid w:val="00013287"/>
    <w:rsid w:val="000158B0"/>
    <w:rsid w:val="00020ACA"/>
    <w:rsid w:val="00027640"/>
    <w:rsid w:val="000345F2"/>
    <w:rsid w:val="00036806"/>
    <w:rsid w:val="0004507F"/>
    <w:rsid w:val="00045B39"/>
    <w:rsid w:val="00047D58"/>
    <w:rsid w:val="00052CDD"/>
    <w:rsid w:val="0005513D"/>
    <w:rsid w:val="000621CC"/>
    <w:rsid w:val="000631BD"/>
    <w:rsid w:val="000664FA"/>
    <w:rsid w:val="00071D59"/>
    <w:rsid w:val="0007214D"/>
    <w:rsid w:val="00072BDC"/>
    <w:rsid w:val="00076A1E"/>
    <w:rsid w:val="00084224"/>
    <w:rsid w:val="00084513"/>
    <w:rsid w:val="00091E9A"/>
    <w:rsid w:val="00092B2D"/>
    <w:rsid w:val="000936AB"/>
    <w:rsid w:val="000B0164"/>
    <w:rsid w:val="000B2091"/>
    <w:rsid w:val="000C0024"/>
    <w:rsid w:val="000C688B"/>
    <w:rsid w:val="000D1798"/>
    <w:rsid w:val="000D62AC"/>
    <w:rsid w:val="000D652B"/>
    <w:rsid w:val="00101B8C"/>
    <w:rsid w:val="00104CB6"/>
    <w:rsid w:val="00114B7B"/>
    <w:rsid w:val="00126E95"/>
    <w:rsid w:val="00127917"/>
    <w:rsid w:val="00131967"/>
    <w:rsid w:val="00136394"/>
    <w:rsid w:val="001402B6"/>
    <w:rsid w:val="001466CF"/>
    <w:rsid w:val="00153987"/>
    <w:rsid w:val="001578D7"/>
    <w:rsid w:val="00161953"/>
    <w:rsid w:val="001624AA"/>
    <w:rsid w:val="00163259"/>
    <w:rsid w:val="0016713A"/>
    <w:rsid w:val="00173A59"/>
    <w:rsid w:val="00175C4E"/>
    <w:rsid w:val="00180709"/>
    <w:rsid w:val="001820EF"/>
    <w:rsid w:val="00192DF9"/>
    <w:rsid w:val="00197121"/>
    <w:rsid w:val="001A20FB"/>
    <w:rsid w:val="001B72C9"/>
    <w:rsid w:val="001D0C96"/>
    <w:rsid w:val="001D77D9"/>
    <w:rsid w:val="001E1A30"/>
    <w:rsid w:val="0020425E"/>
    <w:rsid w:val="00204470"/>
    <w:rsid w:val="00204592"/>
    <w:rsid w:val="00210B3E"/>
    <w:rsid w:val="0022662C"/>
    <w:rsid w:val="002311F9"/>
    <w:rsid w:val="00233DB5"/>
    <w:rsid w:val="00234936"/>
    <w:rsid w:val="002458CD"/>
    <w:rsid w:val="002531C1"/>
    <w:rsid w:val="0025491B"/>
    <w:rsid w:val="00260467"/>
    <w:rsid w:val="00261FC2"/>
    <w:rsid w:val="00264B5F"/>
    <w:rsid w:val="00272B1F"/>
    <w:rsid w:val="002732C0"/>
    <w:rsid w:val="002758A7"/>
    <w:rsid w:val="00275B5D"/>
    <w:rsid w:val="00277AA5"/>
    <w:rsid w:val="002821B6"/>
    <w:rsid w:val="002860B6"/>
    <w:rsid w:val="002864E1"/>
    <w:rsid w:val="002933CF"/>
    <w:rsid w:val="00295AE8"/>
    <w:rsid w:val="002A1D93"/>
    <w:rsid w:val="002A36E8"/>
    <w:rsid w:val="002A53FA"/>
    <w:rsid w:val="002A7BA4"/>
    <w:rsid w:val="002A7E96"/>
    <w:rsid w:val="002B2495"/>
    <w:rsid w:val="002B684D"/>
    <w:rsid w:val="002C0E40"/>
    <w:rsid w:val="002C42E0"/>
    <w:rsid w:val="002D02EC"/>
    <w:rsid w:val="002D5A9B"/>
    <w:rsid w:val="002E27C9"/>
    <w:rsid w:val="002F0584"/>
    <w:rsid w:val="002F60AE"/>
    <w:rsid w:val="002F6B47"/>
    <w:rsid w:val="00302E45"/>
    <w:rsid w:val="00303864"/>
    <w:rsid w:val="00305238"/>
    <w:rsid w:val="00314439"/>
    <w:rsid w:val="0031448D"/>
    <w:rsid w:val="00320657"/>
    <w:rsid w:val="00322E7B"/>
    <w:rsid w:val="00334329"/>
    <w:rsid w:val="00335510"/>
    <w:rsid w:val="00335FAD"/>
    <w:rsid w:val="00337737"/>
    <w:rsid w:val="00337A08"/>
    <w:rsid w:val="003410E1"/>
    <w:rsid w:val="00342E0E"/>
    <w:rsid w:val="00343D5B"/>
    <w:rsid w:val="00344A5F"/>
    <w:rsid w:val="00350DED"/>
    <w:rsid w:val="00353259"/>
    <w:rsid w:val="003552B7"/>
    <w:rsid w:val="00355CFA"/>
    <w:rsid w:val="003631EE"/>
    <w:rsid w:val="0036349C"/>
    <w:rsid w:val="0036663F"/>
    <w:rsid w:val="00383368"/>
    <w:rsid w:val="00391BC0"/>
    <w:rsid w:val="00392AC0"/>
    <w:rsid w:val="003938C9"/>
    <w:rsid w:val="00396EC0"/>
    <w:rsid w:val="003A4D21"/>
    <w:rsid w:val="003B4D1F"/>
    <w:rsid w:val="003B57D6"/>
    <w:rsid w:val="003C0BE4"/>
    <w:rsid w:val="003C0C43"/>
    <w:rsid w:val="003D2BD9"/>
    <w:rsid w:val="003D32BE"/>
    <w:rsid w:val="003E19CB"/>
    <w:rsid w:val="003F35D2"/>
    <w:rsid w:val="003F6F6F"/>
    <w:rsid w:val="004055BC"/>
    <w:rsid w:val="00410721"/>
    <w:rsid w:val="00411062"/>
    <w:rsid w:val="0041473B"/>
    <w:rsid w:val="004165C9"/>
    <w:rsid w:val="0041739D"/>
    <w:rsid w:val="004201FB"/>
    <w:rsid w:val="0042335A"/>
    <w:rsid w:val="0043275A"/>
    <w:rsid w:val="004337B9"/>
    <w:rsid w:val="00440686"/>
    <w:rsid w:val="00461EAB"/>
    <w:rsid w:val="00464AF8"/>
    <w:rsid w:val="004673D2"/>
    <w:rsid w:val="00470B47"/>
    <w:rsid w:val="0047410B"/>
    <w:rsid w:val="00475C04"/>
    <w:rsid w:val="004862DB"/>
    <w:rsid w:val="0049200F"/>
    <w:rsid w:val="004925F4"/>
    <w:rsid w:val="004936EA"/>
    <w:rsid w:val="004A2659"/>
    <w:rsid w:val="004B1EC7"/>
    <w:rsid w:val="004C2778"/>
    <w:rsid w:val="004C4013"/>
    <w:rsid w:val="004C782B"/>
    <w:rsid w:val="004D7FE6"/>
    <w:rsid w:val="004E14AD"/>
    <w:rsid w:val="004E3338"/>
    <w:rsid w:val="004E3665"/>
    <w:rsid w:val="004E5AD1"/>
    <w:rsid w:val="004E64F4"/>
    <w:rsid w:val="004F69C0"/>
    <w:rsid w:val="004F7CAB"/>
    <w:rsid w:val="00501150"/>
    <w:rsid w:val="00501E7C"/>
    <w:rsid w:val="005025B5"/>
    <w:rsid w:val="005068C8"/>
    <w:rsid w:val="00510431"/>
    <w:rsid w:val="00520F9F"/>
    <w:rsid w:val="0053380F"/>
    <w:rsid w:val="00542496"/>
    <w:rsid w:val="00542497"/>
    <w:rsid w:val="00547164"/>
    <w:rsid w:val="005601B3"/>
    <w:rsid w:val="005645B3"/>
    <w:rsid w:val="0056486F"/>
    <w:rsid w:val="00574B15"/>
    <w:rsid w:val="00591E2D"/>
    <w:rsid w:val="0059625E"/>
    <w:rsid w:val="005A111C"/>
    <w:rsid w:val="005A4FCC"/>
    <w:rsid w:val="005C0315"/>
    <w:rsid w:val="005C072B"/>
    <w:rsid w:val="005C4674"/>
    <w:rsid w:val="005C5AB0"/>
    <w:rsid w:val="005C6221"/>
    <w:rsid w:val="005D56F9"/>
    <w:rsid w:val="005D76E4"/>
    <w:rsid w:val="005F1DBA"/>
    <w:rsid w:val="005F7E9E"/>
    <w:rsid w:val="006002A2"/>
    <w:rsid w:val="00600895"/>
    <w:rsid w:val="00606AE2"/>
    <w:rsid w:val="006162BA"/>
    <w:rsid w:val="00620705"/>
    <w:rsid w:val="00624B86"/>
    <w:rsid w:val="00631F6B"/>
    <w:rsid w:val="0064659E"/>
    <w:rsid w:val="00647DC3"/>
    <w:rsid w:val="00650CF6"/>
    <w:rsid w:val="00654BC8"/>
    <w:rsid w:val="0065507D"/>
    <w:rsid w:val="00656675"/>
    <w:rsid w:val="006645CE"/>
    <w:rsid w:val="00666620"/>
    <w:rsid w:val="00667FC6"/>
    <w:rsid w:val="00670961"/>
    <w:rsid w:val="00672771"/>
    <w:rsid w:val="00673085"/>
    <w:rsid w:val="006841D4"/>
    <w:rsid w:val="00685C52"/>
    <w:rsid w:val="00692023"/>
    <w:rsid w:val="0069295A"/>
    <w:rsid w:val="00694E3C"/>
    <w:rsid w:val="006A1B07"/>
    <w:rsid w:val="006A58D1"/>
    <w:rsid w:val="006A6205"/>
    <w:rsid w:val="006B035F"/>
    <w:rsid w:val="006B216F"/>
    <w:rsid w:val="006C51C3"/>
    <w:rsid w:val="006E2A7F"/>
    <w:rsid w:val="006E2F49"/>
    <w:rsid w:val="006E39DA"/>
    <w:rsid w:val="006E6902"/>
    <w:rsid w:val="006F5D21"/>
    <w:rsid w:val="006F65B9"/>
    <w:rsid w:val="00703F6B"/>
    <w:rsid w:val="0070757A"/>
    <w:rsid w:val="00715B73"/>
    <w:rsid w:val="00722381"/>
    <w:rsid w:val="0072428C"/>
    <w:rsid w:val="0072546C"/>
    <w:rsid w:val="007302C1"/>
    <w:rsid w:val="0073098F"/>
    <w:rsid w:val="007337BC"/>
    <w:rsid w:val="00734D57"/>
    <w:rsid w:val="00737B1B"/>
    <w:rsid w:val="007426BF"/>
    <w:rsid w:val="00744234"/>
    <w:rsid w:val="0074565F"/>
    <w:rsid w:val="007506BD"/>
    <w:rsid w:val="00760B85"/>
    <w:rsid w:val="00760E5F"/>
    <w:rsid w:val="00781219"/>
    <w:rsid w:val="00783B3B"/>
    <w:rsid w:val="00785A28"/>
    <w:rsid w:val="00786E22"/>
    <w:rsid w:val="00791EB2"/>
    <w:rsid w:val="00794CB8"/>
    <w:rsid w:val="007A65B6"/>
    <w:rsid w:val="007B63E6"/>
    <w:rsid w:val="007C2502"/>
    <w:rsid w:val="007C3B04"/>
    <w:rsid w:val="007C435E"/>
    <w:rsid w:val="007C530D"/>
    <w:rsid w:val="007D202D"/>
    <w:rsid w:val="007D2B85"/>
    <w:rsid w:val="007D2FA9"/>
    <w:rsid w:val="007D6EAE"/>
    <w:rsid w:val="007E704A"/>
    <w:rsid w:val="007F6387"/>
    <w:rsid w:val="007F690C"/>
    <w:rsid w:val="007F75EA"/>
    <w:rsid w:val="00802574"/>
    <w:rsid w:val="00802BE0"/>
    <w:rsid w:val="00804BA3"/>
    <w:rsid w:val="00804DAC"/>
    <w:rsid w:val="00805728"/>
    <w:rsid w:val="008060F7"/>
    <w:rsid w:val="0081704C"/>
    <w:rsid w:val="008177F5"/>
    <w:rsid w:val="0082484E"/>
    <w:rsid w:val="00825FF0"/>
    <w:rsid w:val="00827A5C"/>
    <w:rsid w:val="008311DE"/>
    <w:rsid w:val="00836095"/>
    <w:rsid w:val="00845F5F"/>
    <w:rsid w:val="00850360"/>
    <w:rsid w:val="00852B6E"/>
    <w:rsid w:val="00852CA5"/>
    <w:rsid w:val="00856042"/>
    <w:rsid w:val="00860B50"/>
    <w:rsid w:val="00861162"/>
    <w:rsid w:val="008629A7"/>
    <w:rsid w:val="008717D5"/>
    <w:rsid w:val="00883C5B"/>
    <w:rsid w:val="00885B7C"/>
    <w:rsid w:val="00890120"/>
    <w:rsid w:val="00893D26"/>
    <w:rsid w:val="0089402C"/>
    <w:rsid w:val="008A05E2"/>
    <w:rsid w:val="008A26DC"/>
    <w:rsid w:val="008B350D"/>
    <w:rsid w:val="008B4C87"/>
    <w:rsid w:val="008B7A7A"/>
    <w:rsid w:val="008B7E0A"/>
    <w:rsid w:val="008D09CE"/>
    <w:rsid w:val="008D0D21"/>
    <w:rsid w:val="008D2204"/>
    <w:rsid w:val="008E1036"/>
    <w:rsid w:val="008E11AD"/>
    <w:rsid w:val="008E584E"/>
    <w:rsid w:val="008F554D"/>
    <w:rsid w:val="00902803"/>
    <w:rsid w:val="00904812"/>
    <w:rsid w:val="00905B20"/>
    <w:rsid w:val="00905C6B"/>
    <w:rsid w:val="00910AEE"/>
    <w:rsid w:val="00912571"/>
    <w:rsid w:val="00917E8D"/>
    <w:rsid w:val="0092441D"/>
    <w:rsid w:val="00930799"/>
    <w:rsid w:val="00931439"/>
    <w:rsid w:val="009360AB"/>
    <w:rsid w:val="00955FB3"/>
    <w:rsid w:val="00956843"/>
    <w:rsid w:val="00962A04"/>
    <w:rsid w:val="00962F3E"/>
    <w:rsid w:val="00964AD2"/>
    <w:rsid w:val="00975D5E"/>
    <w:rsid w:val="009949E3"/>
    <w:rsid w:val="00996033"/>
    <w:rsid w:val="009A07C4"/>
    <w:rsid w:val="009A29D9"/>
    <w:rsid w:val="009A395E"/>
    <w:rsid w:val="009A487C"/>
    <w:rsid w:val="009B17A6"/>
    <w:rsid w:val="009B1DD1"/>
    <w:rsid w:val="009B2494"/>
    <w:rsid w:val="009B3023"/>
    <w:rsid w:val="009D7FF4"/>
    <w:rsid w:val="009E7354"/>
    <w:rsid w:val="009F0B7E"/>
    <w:rsid w:val="009F43B3"/>
    <w:rsid w:val="009F68FC"/>
    <w:rsid w:val="009F77AC"/>
    <w:rsid w:val="00A005EE"/>
    <w:rsid w:val="00A0061E"/>
    <w:rsid w:val="00A03BC4"/>
    <w:rsid w:val="00A03CAC"/>
    <w:rsid w:val="00A07D01"/>
    <w:rsid w:val="00A23A9C"/>
    <w:rsid w:val="00A27A5C"/>
    <w:rsid w:val="00A35D31"/>
    <w:rsid w:val="00A51578"/>
    <w:rsid w:val="00A52545"/>
    <w:rsid w:val="00A53725"/>
    <w:rsid w:val="00A540A8"/>
    <w:rsid w:val="00A542C1"/>
    <w:rsid w:val="00A6041F"/>
    <w:rsid w:val="00A61ADA"/>
    <w:rsid w:val="00A717EE"/>
    <w:rsid w:val="00A739A8"/>
    <w:rsid w:val="00A80288"/>
    <w:rsid w:val="00AA31F8"/>
    <w:rsid w:val="00AB0C44"/>
    <w:rsid w:val="00AB14A0"/>
    <w:rsid w:val="00AB77FA"/>
    <w:rsid w:val="00AB7E60"/>
    <w:rsid w:val="00AC00DC"/>
    <w:rsid w:val="00AC7AAF"/>
    <w:rsid w:val="00AD123B"/>
    <w:rsid w:val="00AD2D77"/>
    <w:rsid w:val="00AE3795"/>
    <w:rsid w:val="00AE4AE8"/>
    <w:rsid w:val="00AF6116"/>
    <w:rsid w:val="00AF6509"/>
    <w:rsid w:val="00B0747E"/>
    <w:rsid w:val="00B07C45"/>
    <w:rsid w:val="00B11EDE"/>
    <w:rsid w:val="00B12F04"/>
    <w:rsid w:val="00B148C9"/>
    <w:rsid w:val="00B176C1"/>
    <w:rsid w:val="00B236C1"/>
    <w:rsid w:val="00B23DE3"/>
    <w:rsid w:val="00B45763"/>
    <w:rsid w:val="00B4704E"/>
    <w:rsid w:val="00B56D78"/>
    <w:rsid w:val="00B61321"/>
    <w:rsid w:val="00B61D17"/>
    <w:rsid w:val="00B64112"/>
    <w:rsid w:val="00B71B63"/>
    <w:rsid w:val="00B7270B"/>
    <w:rsid w:val="00B7363E"/>
    <w:rsid w:val="00B77C04"/>
    <w:rsid w:val="00B903E7"/>
    <w:rsid w:val="00B94D49"/>
    <w:rsid w:val="00B97C39"/>
    <w:rsid w:val="00BB303B"/>
    <w:rsid w:val="00BB4913"/>
    <w:rsid w:val="00BB4EB2"/>
    <w:rsid w:val="00BC1099"/>
    <w:rsid w:val="00BC2B43"/>
    <w:rsid w:val="00BC54DE"/>
    <w:rsid w:val="00BC6A8F"/>
    <w:rsid w:val="00BC788E"/>
    <w:rsid w:val="00BC7CCF"/>
    <w:rsid w:val="00BD13A9"/>
    <w:rsid w:val="00BD15B5"/>
    <w:rsid w:val="00BD49C9"/>
    <w:rsid w:val="00BD5A7F"/>
    <w:rsid w:val="00BF18ED"/>
    <w:rsid w:val="00BF549D"/>
    <w:rsid w:val="00BF7B6B"/>
    <w:rsid w:val="00C05DEB"/>
    <w:rsid w:val="00C06395"/>
    <w:rsid w:val="00C13F25"/>
    <w:rsid w:val="00C16266"/>
    <w:rsid w:val="00C236A7"/>
    <w:rsid w:val="00C24CB7"/>
    <w:rsid w:val="00C264AB"/>
    <w:rsid w:val="00C278DB"/>
    <w:rsid w:val="00C34461"/>
    <w:rsid w:val="00C34BCC"/>
    <w:rsid w:val="00C3683B"/>
    <w:rsid w:val="00C372E9"/>
    <w:rsid w:val="00C46401"/>
    <w:rsid w:val="00C47DA2"/>
    <w:rsid w:val="00C51771"/>
    <w:rsid w:val="00C636F2"/>
    <w:rsid w:val="00C65AD4"/>
    <w:rsid w:val="00C679FD"/>
    <w:rsid w:val="00C747D4"/>
    <w:rsid w:val="00C82027"/>
    <w:rsid w:val="00C95EEF"/>
    <w:rsid w:val="00C971EA"/>
    <w:rsid w:val="00CA2FC4"/>
    <w:rsid w:val="00CA499A"/>
    <w:rsid w:val="00CB3019"/>
    <w:rsid w:val="00CB4000"/>
    <w:rsid w:val="00CC4610"/>
    <w:rsid w:val="00CD7F63"/>
    <w:rsid w:val="00CE078C"/>
    <w:rsid w:val="00CE2BA2"/>
    <w:rsid w:val="00CE532F"/>
    <w:rsid w:val="00CF0EE1"/>
    <w:rsid w:val="00CF1425"/>
    <w:rsid w:val="00CF3E22"/>
    <w:rsid w:val="00D0796A"/>
    <w:rsid w:val="00D12888"/>
    <w:rsid w:val="00D14EF3"/>
    <w:rsid w:val="00D173D8"/>
    <w:rsid w:val="00D23326"/>
    <w:rsid w:val="00D4481E"/>
    <w:rsid w:val="00D50DF5"/>
    <w:rsid w:val="00D51AB0"/>
    <w:rsid w:val="00D537C7"/>
    <w:rsid w:val="00D6054D"/>
    <w:rsid w:val="00D62E6C"/>
    <w:rsid w:val="00D65403"/>
    <w:rsid w:val="00D66823"/>
    <w:rsid w:val="00D72009"/>
    <w:rsid w:val="00D722BF"/>
    <w:rsid w:val="00D860CE"/>
    <w:rsid w:val="00D9096E"/>
    <w:rsid w:val="00D92313"/>
    <w:rsid w:val="00D9393D"/>
    <w:rsid w:val="00DA08D1"/>
    <w:rsid w:val="00DA49F6"/>
    <w:rsid w:val="00DA4B82"/>
    <w:rsid w:val="00DB2941"/>
    <w:rsid w:val="00DB47EC"/>
    <w:rsid w:val="00DC0EAC"/>
    <w:rsid w:val="00DC1E13"/>
    <w:rsid w:val="00DC602E"/>
    <w:rsid w:val="00DC7D4C"/>
    <w:rsid w:val="00DD653C"/>
    <w:rsid w:val="00DE0242"/>
    <w:rsid w:val="00DE4490"/>
    <w:rsid w:val="00DE4535"/>
    <w:rsid w:val="00DE5794"/>
    <w:rsid w:val="00DE697A"/>
    <w:rsid w:val="00DF1E65"/>
    <w:rsid w:val="00DF3163"/>
    <w:rsid w:val="00DF7BAE"/>
    <w:rsid w:val="00E02792"/>
    <w:rsid w:val="00E1159C"/>
    <w:rsid w:val="00E11E28"/>
    <w:rsid w:val="00E15913"/>
    <w:rsid w:val="00E22E7C"/>
    <w:rsid w:val="00E32687"/>
    <w:rsid w:val="00E364D6"/>
    <w:rsid w:val="00E36814"/>
    <w:rsid w:val="00E37A47"/>
    <w:rsid w:val="00E409A8"/>
    <w:rsid w:val="00E42E8A"/>
    <w:rsid w:val="00E4779E"/>
    <w:rsid w:val="00E537DE"/>
    <w:rsid w:val="00E54F24"/>
    <w:rsid w:val="00E559AE"/>
    <w:rsid w:val="00E559BA"/>
    <w:rsid w:val="00E645EE"/>
    <w:rsid w:val="00E64CB7"/>
    <w:rsid w:val="00E6763D"/>
    <w:rsid w:val="00E67F0C"/>
    <w:rsid w:val="00E73401"/>
    <w:rsid w:val="00E80114"/>
    <w:rsid w:val="00E80C1B"/>
    <w:rsid w:val="00E8386E"/>
    <w:rsid w:val="00E87CBF"/>
    <w:rsid w:val="00E9160C"/>
    <w:rsid w:val="00E95995"/>
    <w:rsid w:val="00E9651E"/>
    <w:rsid w:val="00E966D1"/>
    <w:rsid w:val="00EA701E"/>
    <w:rsid w:val="00EA7FEE"/>
    <w:rsid w:val="00EB0CCE"/>
    <w:rsid w:val="00EB61F7"/>
    <w:rsid w:val="00EC1D4D"/>
    <w:rsid w:val="00EC31E5"/>
    <w:rsid w:val="00ED2FC2"/>
    <w:rsid w:val="00ED4A06"/>
    <w:rsid w:val="00EE306C"/>
    <w:rsid w:val="00EE63CE"/>
    <w:rsid w:val="00F141C8"/>
    <w:rsid w:val="00F22C09"/>
    <w:rsid w:val="00F25A44"/>
    <w:rsid w:val="00F368A7"/>
    <w:rsid w:val="00F43F42"/>
    <w:rsid w:val="00F4687C"/>
    <w:rsid w:val="00F5435E"/>
    <w:rsid w:val="00F616F1"/>
    <w:rsid w:val="00F6359E"/>
    <w:rsid w:val="00F6618C"/>
    <w:rsid w:val="00F67953"/>
    <w:rsid w:val="00F70D73"/>
    <w:rsid w:val="00F71F9E"/>
    <w:rsid w:val="00F73A72"/>
    <w:rsid w:val="00F753EB"/>
    <w:rsid w:val="00F7568C"/>
    <w:rsid w:val="00F760CF"/>
    <w:rsid w:val="00F7698B"/>
    <w:rsid w:val="00F84447"/>
    <w:rsid w:val="00F86D6C"/>
    <w:rsid w:val="00F87FAC"/>
    <w:rsid w:val="00F924D1"/>
    <w:rsid w:val="00FA0135"/>
    <w:rsid w:val="00FA16C8"/>
    <w:rsid w:val="00FA2D3A"/>
    <w:rsid w:val="00FA7A5E"/>
    <w:rsid w:val="00FB2582"/>
    <w:rsid w:val="00FB7CD2"/>
    <w:rsid w:val="00FC4375"/>
    <w:rsid w:val="00FD1ADF"/>
    <w:rsid w:val="00FD5C3E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6387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enguiat" w:hAnsi="Benguiat"/>
      <w:spacing w:val="-52"/>
      <w:kern w:val="36"/>
      <w:position w:val="-4"/>
      <w:sz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Caption">
    <w:name w:val="caption"/>
    <w:basedOn w:val="Normal"/>
    <w:next w:val="Normal"/>
    <w:qFormat/>
    <w:pPr>
      <w:jc w:val="center"/>
    </w:pPr>
    <w:rPr>
      <w:b/>
      <w:spacing w:val="48"/>
      <w:sz w:val="48"/>
    </w:rPr>
  </w:style>
  <w:style w:type="paragraph" w:styleId="BodyTextIndent">
    <w:name w:val="Body Text Indent"/>
    <w:basedOn w:val="Normal"/>
    <w:pPr>
      <w:ind w:left="851" w:hanging="142"/>
    </w:pPr>
  </w:style>
  <w:style w:type="paragraph" w:styleId="BodyTextIndent2">
    <w:name w:val="Body Text Indent 2"/>
    <w:basedOn w:val="Normal"/>
    <w:pPr>
      <w:ind w:firstLine="709"/>
    </w:pPr>
  </w:style>
  <w:style w:type="paragraph" w:styleId="BalloonText">
    <w:name w:val="Balloon Text"/>
    <w:basedOn w:val="Normal"/>
    <w:semiHidden/>
    <w:rsid w:val="00E87C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D15B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C372E9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rsid w:val="00C372E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Char1">
    <w:name w:val="Char Знак Знак Знак Знак Знак Знак Знак Знак Знак Знак Знак Знак Знак Знак Знак1 Знак"/>
    <w:basedOn w:val="Normal"/>
    <w:rsid w:val="00353259"/>
    <w:pPr>
      <w:jc w:val="left"/>
    </w:pPr>
    <w:rPr>
      <w:rFonts w:ascii="Verdana" w:hAnsi="Verdana" w:cs="Verdana"/>
      <w:b/>
      <w:sz w:val="20"/>
      <w:lang w:val="en-US" w:eastAsia="en-US"/>
    </w:rPr>
  </w:style>
  <w:style w:type="paragraph" w:styleId="DocumentMap">
    <w:name w:val="Document Map"/>
    <w:basedOn w:val="Normal"/>
    <w:semiHidden/>
    <w:rsid w:val="00956843"/>
    <w:pPr>
      <w:shd w:val="clear" w:color="auto" w:fill="000080"/>
    </w:pPr>
    <w:rPr>
      <w:rFonts w:ascii="Tahoma" w:hAnsi="Tahoma" w:cs="Tahoma"/>
      <w:sz w:val="20"/>
    </w:rPr>
  </w:style>
  <w:style w:type="paragraph" w:customStyle="1" w:styleId="10">
    <w:name w:val="Абзац списка1"/>
    <w:basedOn w:val="Normal"/>
    <w:rsid w:val="00591E2D"/>
    <w:pPr>
      <w:suppressAutoHyphens/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a">
    <w:name w:val="Содержимое таблицы"/>
    <w:basedOn w:val="Normal"/>
    <w:rsid w:val="005601B3"/>
    <w:pPr>
      <w:suppressLineNumbers/>
      <w:suppressAutoHyphens/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styleId="HTMLPreformatted">
    <w:name w:val="HTML Preformatted"/>
    <w:basedOn w:val="Normal"/>
    <w:rsid w:val="00C0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paragraph" w:customStyle="1" w:styleId="NormalItem">
    <w:name w:val="Normal Item"/>
    <w:basedOn w:val="Normal"/>
    <w:qFormat/>
    <w:rsid w:val="00760B85"/>
    <w:pPr>
      <w:ind w:firstLine="720"/>
    </w:pPr>
    <w:rPr>
      <w:szCs w:val="28"/>
    </w:rPr>
  </w:style>
  <w:style w:type="paragraph" w:styleId="ListParagraph">
    <w:name w:val="List Paragraph"/>
    <w:basedOn w:val="Normal"/>
    <w:uiPriority w:val="34"/>
    <w:qFormat/>
    <w:rsid w:val="0059625E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6387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enguiat" w:hAnsi="Benguiat"/>
      <w:spacing w:val="-52"/>
      <w:kern w:val="36"/>
      <w:position w:val="-4"/>
      <w:sz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Caption">
    <w:name w:val="caption"/>
    <w:basedOn w:val="Normal"/>
    <w:next w:val="Normal"/>
    <w:qFormat/>
    <w:pPr>
      <w:jc w:val="center"/>
    </w:pPr>
    <w:rPr>
      <w:b/>
      <w:spacing w:val="48"/>
      <w:sz w:val="48"/>
    </w:rPr>
  </w:style>
  <w:style w:type="paragraph" w:styleId="BodyTextIndent">
    <w:name w:val="Body Text Indent"/>
    <w:basedOn w:val="Normal"/>
    <w:pPr>
      <w:ind w:left="851" w:hanging="142"/>
    </w:pPr>
  </w:style>
  <w:style w:type="paragraph" w:styleId="BodyTextIndent2">
    <w:name w:val="Body Text Indent 2"/>
    <w:basedOn w:val="Normal"/>
    <w:pPr>
      <w:ind w:firstLine="709"/>
    </w:pPr>
  </w:style>
  <w:style w:type="paragraph" w:styleId="BalloonText">
    <w:name w:val="Balloon Text"/>
    <w:basedOn w:val="Normal"/>
    <w:semiHidden/>
    <w:rsid w:val="00E87C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D15B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C372E9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rsid w:val="00C372E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Char1">
    <w:name w:val="Char Знак Знак Знак Знак Знак Знак Знак Знак Знак Знак Знак Знак Знак Знак Знак1 Знак"/>
    <w:basedOn w:val="Normal"/>
    <w:rsid w:val="00353259"/>
    <w:pPr>
      <w:jc w:val="left"/>
    </w:pPr>
    <w:rPr>
      <w:rFonts w:ascii="Verdana" w:hAnsi="Verdana" w:cs="Verdana"/>
      <w:b/>
      <w:sz w:val="20"/>
      <w:lang w:val="en-US" w:eastAsia="en-US"/>
    </w:rPr>
  </w:style>
  <w:style w:type="paragraph" w:styleId="DocumentMap">
    <w:name w:val="Document Map"/>
    <w:basedOn w:val="Normal"/>
    <w:semiHidden/>
    <w:rsid w:val="00956843"/>
    <w:pPr>
      <w:shd w:val="clear" w:color="auto" w:fill="000080"/>
    </w:pPr>
    <w:rPr>
      <w:rFonts w:ascii="Tahoma" w:hAnsi="Tahoma" w:cs="Tahoma"/>
      <w:sz w:val="20"/>
    </w:rPr>
  </w:style>
  <w:style w:type="paragraph" w:customStyle="1" w:styleId="10">
    <w:name w:val="Абзац списка1"/>
    <w:basedOn w:val="Normal"/>
    <w:rsid w:val="00591E2D"/>
    <w:pPr>
      <w:suppressAutoHyphens/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a">
    <w:name w:val="Содержимое таблицы"/>
    <w:basedOn w:val="Normal"/>
    <w:rsid w:val="005601B3"/>
    <w:pPr>
      <w:suppressLineNumbers/>
      <w:suppressAutoHyphens/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styleId="HTMLPreformatted">
    <w:name w:val="HTML Preformatted"/>
    <w:basedOn w:val="Normal"/>
    <w:rsid w:val="00C0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paragraph" w:customStyle="1" w:styleId="NormalItem">
    <w:name w:val="Normal Item"/>
    <w:basedOn w:val="Normal"/>
    <w:qFormat/>
    <w:rsid w:val="00760B85"/>
    <w:pPr>
      <w:ind w:firstLine="720"/>
    </w:pPr>
    <w:rPr>
      <w:szCs w:val="28"/>
    </w:rPr>
  </w:style>
  <w:style w:type="paragraph" w:styleId="ListParagraph">
    <w:name w:val="List Paragraph"/>
    <w:basedOn w:val="Normal"/>
    <w:uiPriority w:val="34"/>
    <w:qFormat/>
    <w:rsid w:val="0059625E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111;%20&#1076;&#1086;&#1082;&#1091;&#1084;&#1077;&#1085;&#1090;&#1080;\&#1084;&#1086;&#1108;\&#1096;&#1072;&#1087;&#1082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шапка.dot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Macro Carrier</vt:lpstr>
      <vt:lpstr>Macro Carrier</vt:lpstr>
    </vt:vector>
  </TitlesOfParts>
  <Company>Romeo1994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 Carrier</dc:title>
  <dc:creator>Dream Blaster</dc:creator>
  <cp:keywords>Minny</cp:keywords>
  <cp:lastModifiedBy>a a. a</cp:lastModifiedBy>
  <cp:revision>2</cp:revision>
  <cp:lastPrinted>2012-09-05T11:28:00Z</cp:lastPrinted>
  <dcterms:created xsi:type="dcterms:W3CDTF">2016-01-15T13:17:00Z</dcterms:created>
  <dcterms:modified xsi:type="dcterms:W3CDTF">2016-01-15T13:17:00Z</dcterms:modified>
</cp:coreProperties>
</file>