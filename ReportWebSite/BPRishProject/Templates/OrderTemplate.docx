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B0F" w:rsidRDefault="00246B0F" w:rsidP="00246B0F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0769A43E" wp14:editId="7ACE9B49">
            <wp:extent cx="468052" cy="648586"/>
            <wp:effectExtent l="0" t="0" r="825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91" cy="64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B0F" w:rsidRPr="003A0F0E" w:rsidRDefault="00246B0F" w:rsidP="00246B0F">
      <w:pPr>
        <w:spacing w:line="360" w:lineRule="auto"/>
        <w:jc w:val="center"/>
        <w:rPr>
          <w:rFonts w:eastAsiaTheme="majorEastAsia"/>
          <w:bCs/>
          <w:spacing w:val="18"/>
          <w:w w:val="90"/>
          <w:szCs w:val="28"/>
        </w:rPr>
      </w:pPr>
      <w:r w:rsidRPr="003A0F0E">
        <w:rPr>
          <w:rFonts w:eastAsiaTheme="majorEastAsia"/>
          <w:bCs/>
          <w:spacing w:val="18"/>
          <w:w w:val="90"/>
          <w:szCs w:val="28"/>
          <w:lang w:val="en-US"/>
        </w:rPr>
        <w:t>ВИКНАВЧИЙ ОРГАН КИЇВСЬКОЇ МІСЬКОЇ РАДИ</w:t>
      </w:r>
    </w:p>
    <w:p w:rsidR="00246B0F" w:rsidRPr="003A0F0E" w:rsidRDefault="00246B0F" w:rsidP="00246B0F">
      <w:pPr>
        <w:spacing w:line="360" w:lineRule="auto"/>
        <w:jc w:val="center"/>
        <w:rPr>
          <w:rFonts w:eastAsiaTheme="majorEastAsia"/>
          <w:bCs/>
          <w:spacing w:val="18"/>
          <w:w w:val="90"/>
          <w:szCs w:val="28"/>
          <w:lang w:val="en-US"/>
        </w:rPr>
      </w:pPr>
      <w:r w:rsidRPr="003A0F0E">
        <w:rPr>
          <w:rFonts w:eastAsiaTheme="majorEastAsia"/>
          <w:bCs/>
          <w:spacing w:val="18"/>
          <w:w w:val="90"/>
          <w:szCs w:val="28"/>
          <w:lang w:val="en-US"/>
        </w:rPr>
        <w:t>(</w:t>
      </w:r>
      <w:r w:rsidRPr="003A0F0E">
        <w:rPr>
          <w:rFonts w:eastAsiaTheme="majorEastAsia"/>
          <w:bCs/>
          <w:spacing w:val="18"/>
          <w:w w:val="90"/>
          <w:szCs w:val="28"/>
          <w:lang w:val="ru-RU"/>
        </w:rPr>
        <w:t>КИЇВСЬКА</w:t>
      </w:r>
      <w:r w:rsidRPr="003A0F0E">
        <w:rPr>
          <w:rFonts w:eastAsiaTheme="majorEastAsia"/>
          <w:bCs/>
          <w:spacing w:val="18"/>
          <w:w w:val="90"/>
          <w:szCs w:val="28"/>
          <w:lang w:val="en-US"/>
        </w:rPr>
        <w:t xml:space="preserve"> </w:t>
      </w:r>
      <w:r w:rsidRPr="003A0F0E">
        <w:rPr>
          <w:rFonts w:eastAsiaTheme="majorEastAsia"/>
          <w:bCs/>
          <w:spacing w:val="18"/>
          <w:w w:val="90"/>
          <w:szCs w:val="28"/>
          <w:lang w:val="ru-RU"/>
        </w:rPr>
        <w:t>МІСЬКА</w:t>
      </w:r>
      <w:r w:rsidRPr="003A0F0E">
        <w:rPr>
          <w:rFonts w:eastAsiaTheme="majorEastAsia"/>
          <w:bCs/>
          <w:spacing w:val="18"/>
          <w:w w:val="90"/>
          <w:szCs w:val="28"/>
          <w:lang w:val="en-US"/>
        </w:rPr>
        <w:t xml:space="preserve"> </w:t>
      </w:r>
      <w:r w:rsidRPr="003A0F0E">
        <w:rPr>
          <w:rFonts w:eastAsiaTheme="majorEastAsia"/>
          <w:bCs/>
          <w:spacing w:val="18"/>
          <w:w w:val="90"/>
          <w:szCs w:val="28"/>
          <w:lang w:val="ru-RU"/>
        </w:rPr>
        <w:t>ДЕРЖАВНА</w:t>
      </w:r>
      <w:r w:rsidRPr="003A0F0E">
        <w:rPr>
          <w:rFonts w:eastAsiaTheme="majorEastAsia"/>
          <w:bCs/>
          <w:spacing w:val="18"/>
          <w:w w:val="90"/>
          <w:szCs w:val="28"/>
          <w:lang w:val="en-US"/>
        </w:rPr>
        <w:t xml:space="preserve"> </w:t>
      </w:r>
      <w:r w:rsidRPr="003A0F0E">
        <w:rPr>
          <w:rFonts w:eastAsiaTheme="majorEastAsia"/>
          <w:bCs/>
          <w:spacing w:val="18"/>
          <w:w w:val="90"/>
          <w:szCs w:val="28"/>
          <w:lang w:val="ru-RU"/>
        </w:rPr>
        <w:t>АДМІНІСТРАЦІЯ</w:t>
      </w:r>
      <w:r w:rsidRPr="003A0F0E">
        <w:rPr>
          <w:rFonts w:eastAsiaTheme="majorEastAsia"/>
          <w:bCs/>
          <w:spacing w:val="18"/>
          <w:w w:val="90"/>
          <w:szCs w:val="28"/>
          <w:lang w:val="en-US"/>
        </w:rPr>
        <w:t>)</w:t>
      </w:r>
    </w:p>
    <w:p w:rsidR="00246B0F" w:rsidRPr="003A0F0E" w:rsidRDefault="00246B0F" w:rsidP="00246B0F">
      <w:pPr>
        <w:pStyle w:val="Heading2"/>
        <w:pBdr>
          <w:bottom w:val="thinThickThinSmallGap" w:sz="24" w:space="2" w:color="auto"/>
        </w:pBdr>
        <w:spacing w:before="0"/>
        <w:rPr>
          <w:spacing w:val="18"/>
          <w:w w:val="90"/>
          <w:sz w:val="30"/>
          <w:szCs w:val="28"/>
        </w:rPr>
      </w:pPr>
      <w:bookmarkStart w:id="0" w:name="_Toc437961310"/>
      <w:bookmarkStart w:id="1" w:name="_Toc437961452"/>
      <w:r w:rsidRPr="003A0F0E">
        <w:rPr>
          <w:spacing w:val="18"/>
          <w:w w:val="90"/>
          <w:sz w:val="32"/>
          <w:szCs w:val="28"/>
        </w:rPr>
        <w:t>ДЕПАРТАМЕНТ КОМУНАЛЬНОЇ ВЛАСНОСТІ м.</w:t>
      </w:r>
      <w:r>
        <w:rPr>
          <w:spacing w:val="18"/>
          <w:w w:val="90"/>
          <w:sz w:val="32"/>
          <w:szCs w:val="28"/>
        </w:rPr>
        <w:t xml:space="preserve"> </w:t>
      </w:r>
      <w:r w:rsidRPr="003A0F0E">
        <w:rPr>
          <w:spacing w:val="18"/>
          <w:w w:val="90"/>
          <w:sz w:val="32"/>
          <w:szCs w:val="28"/>
        </w:rPr>
        <w:t>КИЄВА</w:t>
      </w:r>
      <w:bookmarkEnd w:id="0"/>
      <w:bookmarkEnd w:id="1"/>
    </w:p>
    <w:p w:rsidR="00021681" w:rsidRDefault="00021681" w:rsidP="00021681">
      <w:pPr>
        <w:jc w:val="center"/>
        <w:rPr>
          <w:rFonts w:ascii="Benguiat" w:hAnsi="Benguiat"/>
          <w:sz w:val="52"/>
          <w:szCs w:val="52"/>
        </w:rPr>
      </w:pPr>
      <w:r>
        <w:rPr>
          <w:rFonts w:ascii="Benguiat" w:hAnsi="Benguiat"/>
          <w:sz w:val="52"/>
          <w:szCs w:val="52"/>
        </w:rPr>
        <w:t>{</w:t>
      </w:r>
      <w:r>
        <w:rPr>
          <w:rFonts w:ascii="Benguiat" w:hAnsi="Benguiat"/>
          <w:sz w:val="52"/>
          <w:szCs w:val="52"/>
          <w:lang w:val="en-US"/>
        </w:rPr>
        <w:t>DOCTYPE</w:t>
      </w:r>
      <w:r>
        <w:rPr>
          <w:rFonts w:ascii="Benguiat" w:hAnsi="Benguiat"/>
          <w:sz w:val="52"/>
          <w:szCs w:val="52"/>
        </w:rPr>
        <w:t>}</w:t>
      </w:r>
    </w:p>
    <w:p w:rsidR="00547164" w:rsidRPr="00246B0F" w:rsidRDefault="00547164" w:rsidP="00DC7D4C">
      <w:pPr>
        <w:rPr>
          <w:lang w:val="ru-RU"/>
        </w:rPr>
      </w:pPr>
      <w:bookmarkStart w:id="2" w:name="_GoBack"/>
      <w:bookmarkEnd w:id="2"/>
    </w:p>
    <w:p w:rsidR="002F0584" w:rsidRDefault="002F0584" w:rsidP="009E7354">
      <w:pPr>
        <w:spacing w:line="360" w:lineRule="auto"/>
        <w:rPr>
          <w:sz w:val="16"/>
          <w:szCs w:val="16"/>
        </w:rPr>
      </w:pPr>
      <w:r w:rsidRPr="00955FB3">
        <w:rPr>
          <w:sz w:val="24"/>
          <w:szCs w:val="24"/>
        </w:rPr>
        <w:t>___</w:t>
      </w:r>
      <w:r w:rsidR="00DB47EC" w:rsidRPr="00DC7D4C">
        <w:rPr>
          <w:sz w:val="24"/>
          <w:szCs w:val="24"/>
          <w:u w:val="single"/>
        </w:rPr>
        <w:t>{</w:t>
      </w:r>
      <w:r w:rsidR="00DB47EC" w:rsidRPr="00DB47EC">
        <w:rPr>
          <w:sz w:val="24"/>
          <w:szCs w:val="24"/>
          <w:u w:val="single"/>
          <w:lang w:val="en-US"/>
        </w:rPr>
        <w:t>DOCDATE</w:t>
      </w:r>
      <w:r w:rsidR="00DB47EC" w:rsidRPr="00DC7D4C">
        <w:rPr>
          <w:sz w:val="24"/>
          <w:szCs w:val="24"/>
          <w:u w:val="single"/>
        </w:rPr>
        <w:t>}</w:t>
      </w:r>
      <w:r w:rsidRPr="00955FB3">
        <w:rPr>
          <w:sz w:val="24"/>
          <w:szCs w:val="24"/>
        </w:rPr>
        <w:t>__</w:t>
      </w:r>
      <w:r w:rsidR="00DB47EC" w:rsidRPr="00DC7D4C">
        <w:rPr>
          <w:sz w:val="24"/>
          <w:szCs w:val="24"/>
        </w:rPr>
        <w:t xml:space="preserve"> </w:t>
      </w:r>
      <w:r w:rsidR="00246B0F" w:rsidRPr="003A0F0E">
        <w:rPr>
          <w:b/>
          <w:szCs w:val="24"/>
        </w:rPr>
        <w:t>м.Київ</w:t>
      </w:r>
      <w:r w:rsidR="00246B0F">
        <w:rPr>
          <w:szCs w:val="24"/>
        </w:rPr>
        <w:t xml:space="preserve"> </w:t>
      </w:r>
      <w:r w:rsidR="00246B0F" w:rsidRPr="003A0F0E">
        <w:rPr>
          <w:szCs w:val="24"/>
        </w:rPr>
        <w:t xml:space="preserve"> </w:t>
      </w:r>
      <w:r w:rsidR="00246B0F">
        <w:rPr>
          <w:szCs w:val="24"/>
        </w:rPr>
        <w:t>№</w:t>
      </w:r>
      <w:r w:rsidRPr="00955FB3">
        <w:rPr>
          <w:sz w:val="24"/>
          <w:szCs w:val="24"/>
        </w:rPr>
        <w:t>__</w:t>
      </w:r>
      <w:r w:rsidR="00DB47EC" w:rsidRPr="00DC7D4C">
        <w:rPr>
          <w:sz w:val="24"/>
          <w:szCs w:val="24"/>
          <w:u w:val="single"/>
        </w:rPr>
        <w:t>{</w:t>
      </w:r>
      <w:r w:rsidR="00DB47EC" w:rsidRPr="00DB47EC">
        <w:rPr>
          <w:sz w:val="24"/>
          <w:szCs w:val="24"/>
          <w:u w:val="single"/>
          <w:lang w:val="en-US"/>
        </w:rPr>
        <w:t>DOCNUM</w:t>
      </w:r>
      <w:r w:rsidR="00DB47EC" w:rsidRPr="00DC7D4C">
        <w:rPr>
          <w:sz w:val="24"/>
          <w:szCs w:val="24"/>
          <w:u w:val="single"/>
        </w:rPr>
        <w:t>}</w:t>
      </w:r>
      <w:r w:rsidRPr="00955FB3">
        <w:rPr>
          <w:sz w:val="24"/>
          <w:szCs w:val="24"/>
        </w:rPr>
        <w:t>__</w:t>
      </w:r>
    </w:p>
    <w:p w:rsidR="00A27A5C" w:rsidRPr="00DC7D4C" w:rsidRDefault="00A27A5C" w:rsidP="00DB47EC">
      <w:pPr>
        <w:spacing w:line="100" w:lineRule="atLeast"/>
        <w:rPr>
          <w:szCs w:val="28"/>
        </w:rPr>
      </w:pPr>
    </w:p>
    <w:p w:rsidR="005578C9" w:rsidRDefault="005578C9" w:rsidP="005578C9">
      <w:pPr>
        <w:spacing w:line="100" w:lineRule="atLeast"/>
        <w:ind w:right="3402"/>
        <w:rPr>
          <w:szCs w:val="28"/>
        </w:rPr>
      </w:pPr>
      <w:r>
        <w:rPr>
          <w:szCs w:val="28"/>
        </w:rPr>
        <w:t>{</w:t>
      </w:r>
      <w:r>
        <w:rPr>
          <w:szCs w:val="28"/>
          <w:lang w:val="en-US"/>
        </w:rPr>
        <w:t>DOCTITLE</w:t>
      </w:r>
      <w:r>
        <w:rPr>
          <w:szCs w:val="28"/>
        </w:rPr>
        <w:t>}</w:t>
      </w:r>
    </w:p>
    <w:p w:rsidR="005578C9" w:rsidRDefault="005578C9" w:rsidP="005578C9">
      <w:pPr>
        <w:spacing w:line="100" w:lineRule="atLeast"/>
        <w:rPr>
          <w:szCs w:val="28"/>
        </w:rPr>
      </w:pPr>
    </w:p>
    <w:p w:rsidR="005578C9" w:rsidRDefault="005578C9" w:rsidP="005578C9">
      <w:pPr>
        <w:spacing w:line="100" w:lineRule="atLeast"/>
        <w:rPr>
          <w:szCs w:val="28"/>
        </w:rPr>
      </w:pPr>
      <w:r>
        <w:rPr>
          <w:szCs w:val="28"/>
        </w:rPr>
        <w:t>{</w:t>
      </w:r>
      <w:r>
        <w:rPr>
          <w:szCs w:val="28"/>
          <w:lang w:val="en-US"/>
        </w:rPr>
        <w:t>DOCINTRO</w:t>
      </w:r>
      <w:r>
        <w:rPr>
          <w:szCs w:val="28"/>
        </w:rPr>
        <w:t>}</w:t>
      </w:r>
    </w:p>
    <w:p w:rsidR="005578C9" w:rsidRDefault="005578C9" w:rsidP="005578C9">
      <w:pPr>
        <w:spacing w:line="100" w:lineRule="atLeast"/>
        <w:rPr>
          <w:szCs w:val="28"/>
        </w:rPr>
      </w:pPr>
    </w:p>
    <w:p w:rsidR="005578C9" w:rsidRDefault="005578C9" w:rsidP="005578C9">
      <w:pPr>
        <w:spacing w:line="100" w:lineRule="atLeast"/>
        <w:rPr>
          <w:b/>
          <w:szCs w:val="28"/>
        </w:rPr>
      </w:pPr>
      <w:r>
        <w:rPr>
          <w:b/>
          <w:szCs w:val="28"/>
        </w:rPr>
        <w:t>Наказую:</w:t>
      </w:r>
    </w:p>
    <w:p w:rsidR="005578C9" w:rsidRDefault="005578C9" w:rsidP="005578C9">
      <w:pPr>
        <w:ind w:left="720"/>
      </w:pPr>
    </w:p>
    <w:p w:rsidR="005578C9" w:rsidRDefault="005578C9" w:rsidP="005578C9">
      <w:pPr>
        <w:pStyle w:val="NormalItem"/>
      </w:pPr>
      <w:r>
        <w:t>{DOCITEMS}</w:t>
      </w:r>
    </w:p>
    <w:p w:rsidR="005578C9" w:rsidRDefault="005578C9" w:rsidP="005578C9">
      <w:pPr>
        <w:spacing w:line="100" w:lineRule="atLeast"/>
        <w:rPr>
          <w:szCs w:val="28"/>
        </w:rPr>
      </w:pPr>
    </w:p>
    <w:p w:rsidR="005578C9" w:rsidRDefault="005578C9" w:rsidP="005578C9">
      <w:pPr>
        <w:spacing w:line="100" w:lineRule="atLeast"/>
        <w:rPr>
          <w:szCs w:val="28"/>
        </w:rPr>
      </w:pPr>
      <w:r>
        <w:rPr>
          <w:szCs w:val="28"/>
        </w:rPr>
        <w:t>{</w:t>
      </w:r>
      <w:r>
        <w:rPr>
          <w:szCs w:val="28"/>
          <w:lang w:val="en-US"/>
        </w:rPr>
        <w:t>DOCOUTRO</w:t>
      </w:r>
      <w:r>
        <w:rPr>
          <w:szCs w:val="28"/>
        </w:rPr>
        <w:t>}</w:t>
      </w:r>
    </w:p>
    <w:p w:rsidR="00B22338" w:rsidRDefault="00B22338" w:rsidP="00B22338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2338" w:rsidRPr="001F26B7" w:rsidRDefault="00B22338" w:rsidP="00B22338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                   </w:t>
      </w:r>
      <w:r w:rsidR="00A657D8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>____________</w:t>
      </w:r>
      <w:r w:rsidRPr="001F26B7">
        <w:rPr>
          <w:rFonts w:ascii="Times New Roman" w:hAnsi="Times New Roman" w:cs="Times New Roman"/>
          <w:sz w:val="28"/>
          <w:szCs w:val="28"/>
        </w:rPr>
        <w:t>______________</w:t>
      </w:r>
    </w:p>
    <w:p w:rsidR="005578C9" w:rsidRDefault="005578C9" w:rsidP="005578C9">
      <w:pPr>
        <w:spacing w:line="100" w:lineRule="atLeast"/>
        <w:rPr>
          <w:szCs w:val="28"/>
        </w:rPr>
      </w:pPr>
    </w:p>
    <w:p w:rsidR="005578C9" w:rsidRDefault="005578C9" w:rsidP="005578C9">
      <w:r>
        <w:rPr>
          <w:szCs w:val="28"/>
        </w:rPr>
        <w:t>{</w:t>
      </w:r>
      <w:r>
        <w:rPr>
          <w:szCs w:val="28"/>
          <w:lang w:val="en-US"/>
        </w:rPr>
        <w:t>APPENDIXSTART</w:t>
      </w:r>
      <w:r>
        <w:rPr>
          <w:szCs w:val="28"/>
        </w:rPr>
        <w:t>}</w:t>
      </w:r>
    </w:p>
    <w:p w:rsidR="00246B0F" w:rsidRDefault="00246B0F" w:rsidP="00246B0F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77AC" w:rsidRPr="00B97C39" w:rsidRDefault="00B97C39" w:rsidP="00975D5E">
      <w:pPr>
        <w:ind w:left="4536"/>
      </w:pPr>
      <w:r w:rsidRPr="00B97C39">
        <w:t>Додаток</w:t>
      </w:r>
    </w:p>
    <w:p w:rsidR="00B97C39" w:rsidRPr="00B97C39" w:rsidRDefault="00B97C39" w:rsidP="00975D5E">
      <w:pPr>
        <w:ind w:left="4536"/>
      </w:pPr>
      <w:r w:rsidRPr="00B97C39">
        <w:t xml:space="preserve">до </w:t>
      </w:r>
      <w:r w:rsidR="008A0C19">
        <w:t>Наказу</w:t>
      </w:r>
    </w:p>
    <w:p w:rsidR="009F77AC" w:rsidRPr="00B97C39" w:rsidRDefault="00B97C39" w:rsidP="00975D5E">
      <w:pPr>
        <w:ind w:left="4536"/>
      </w:pPr>
      <w:r w:rsidRPr="00B97C39">
        <w:t xml:space="preserve">від </w:t>
      </w:r>
      <w:r>
        <w:rPr>
          <w:u w:val="single"/>
        </w:rPr>
        <w:t xml:space="preserve">  </w:t>
      </w:r>
      <w:r w:rsidRPr="00B97C39">
        <w:rPr>
          <w:u w:val="single"/>
        </w:rPr>
        <w:t>{DOCDATE}</w:t>
      </w:r>
      <w:r>
        <w:rPr>
          <w:u w:val="single"/>
        </w:rPr>
        <w:t xml:space="preserve">  </w:t>
      </w:r>
      <w:r w:rsidRPr="00B97C39">
        <w:t xml:space="preserve"> № </w:t>
      </w:r>
      <w:r>
        <w:rPr>
          <w:u w:val="single"/>
        </w:rPr>
        <w:t xml:space="preserve">  </w:t>
      </w:r>
      <w:r w:rsidRPr="00B97C39">
        <w:rPr>
          <w:u w:val="single"/>
        </w:rPr>
        <w:t>{DOCNUM}</w:t>
      </w:r>
      <w:r>
        <w:rPr>
          <w:u w:val="single"/>
        </w:rPr>
        <w:t xml:space="preserve">  </w:t>
      </w:r>
    </w:p>
    <w:p w:rsidR="00091E9A" w:rsidRPr="00B97C39" w:rsidRDefault="00091E9A" w:rsidP="00975D5E"/>
    <w:p w:rsidR="00DC602E" w:rsidRPr="007426BF" w:rsidRDefault="00DC602E" w:rsidP="00AD123B">
      <w:pPr>
        <w:jc w:val="center"/>
        <w:rPr>
          <w:szCs w:val="28"/>
        </w:rPr>
      </w:pPr>
      <w:r w:rsidRPr="007426BF">
        <w:rPr>
          <w:szCs w:val="28"/>
        </w:rPr>
        <w:t>{</w:t>
      </w:r>
      <w:r w:rsidRPr="00B7270B">
        <w:rPr>
          <w:szCs w:val="28"/>
          <w:lang w:val="en-US"/>
        </w:rPr>
        <w:t>APPENDIXTITLE</w:t>
      </w:r>
      <w:r w:rsidRPr="00B7270B">
        <w:rPr>
          <w:szCs w:val="28"/>
        </w:rPr>
        <w:t>1</w:t>
      </w:r>
      <w:r w:rsidRPr="007426BF">
        <w:rPr>
          <w:szCs w:val="28"/>
        </w:rPr>
        <w:t>}</w:t>
      </w:r>
    </w:p>
    <w:p w:rsidR="00C13F25" w:rsidRPr="00350DED" w:rsidRDefault="00B97C39" w:rsidP="00AD123B">
      <w:pPr>
        <w:jc w:val="center"/>
      </w:pPr>
      <w:r w:rsidRPr="00B97C39">
        <w:t>{</w:t>
      </w:r>
      <w:r w:rsidR="00975D5E">
        <w:rPr>
          <w:lang w:val="en-US"/>
        </w:rPr>
        <w:t>APPENDIX</w:t>
      </w:r>
      <w:r>
        <w:rPr>
          <w:lang w:val="en-US"/>
        </w:rPr>
        <w:t>TITLE</w:t>
      </w:r>
      <w:r w:rsidRPr="00B97C39">
        <w:t>}</w:t>
      </w:r>
    </w:p>
    <w:p w:rsidR="00975D5E" w:rsidRPr="00DC7D4C" w:rsidRDefault="00975D5E" w:rsidP="00975D5E">
      <w:pPr>
        <w:spacing w:line="100" w:lineRule="atLeast"/>
        <w:rPr>
          <w:szCs w:val="28"/>
        </w:rPr>
      </w:pPr>
    </w:p>
    <w:p w:rsidR="00975D5E" w:rsidRPr="00CE2BA2" w:rsidRDefault="00975D5E" w:rsidP="00975D5E">
      <w:pPr>
        <w:spacing w:line="100" w:lineRule="atLeast"/>
        <w:rPr>
          <w:szCs w:val="28"/>
        </w:rPr>
      </w:pPr>
      <w:r w:rsidRPr="00DC7D4C">
        <w:rPr>
          <w:szCs w:val="28"/>
        </w:rPr>
        <w:t>{</w:t>
      </w:r>
      <w:r>
        <w:rPr>
          <w:szCs w:val="28"/>
          <w:lang w:val="en-US"/>
        </w:rPr>
        <w:t>APPENDIXINTRO</w:t>
      </w:r>
      <w:r w:rsidRPr="00DC7D4C">
        <w:rPr>
          <w:szCs w:val="28"/>
        </w:rPr>
        <w:t>}</w:t>
      </w:r>
    </w:p>
    <w:p w:rsidR="00975D5E" w:rsidRPr="0047410B" w:rsidRDefault="00975D5E" w:rsidP="00277AA5"/>
    <w:p w:rsidR="00975D5E" w:rsidRPr="00DB47EC" w:rsidRDefault="00975D5E" w:rsidP="00277AA5"/>
    <w:p w:rsidR="00975D5E" w:rsidRPr="00B97C39" w:rsidRDefault="00975D5E" w:rsidP="00277AA5">
      <w:r w:rsidRPr="00B97C39">
        <w:t>{</w:t>
      </w:r>
      <w:r>
        <w:rPr>
          <w:lang w:val="en-US"/>
        </w:rPr>
        <w:t>APPENDIXITEMS</w:t>
      </w:r>
      <w:r w:rsidRPr="00B97C39">
        <w:t>}</w:t>
      </w:r>
    </w:p>
    <w:p w:rsidR="00975D5E" w:rsidRPr="00B97C39" w:rsidRDefault="00975D5E" w:rsidP="00277AA5"/>
    <w:p w:rsidR="00975D5E" w:rsidRPr="00B97C39" w:rsidRDefault="00975D5E" w:rsidP="00975D5E">
      <w:pPr>
        <w:spacing w:line="100" w:lineRule="atLeast"/>
        <w:rPr>
          <w:szCs w:val="28"/>
        </w:rPr>
      </w:pPr>
      <w:r w:rsidRPr="00B97C39">
        <w:rPr>
          <w:szCs w:val="28"/>
        </w:rPr>
        <w:t>{</w:t>
      </w:r>
      <w:r>
        <w:rPr>
          <w:szCs w:val="28"/>
          <w:lang w:val="en-US"/>
        </w:rPr>
        <w:t>APPENDIXOUTRO</w:t>
      </w:r>
      <w:r w:rsidRPr="00B97C39">
        <w:rPr>
          <w:szCs w:val="28"/>
        </w:rPr>
        <w:t>}</w:t>
      </w:r>
    </w:p>
    <w:p w:rsidR="00975D5E" w:rsidRPr="00B97C39" w:rsidRDefault="00975D5E" w:rsidP="00975D5E">
      <w:pPr>
        <w:spacing w:line="100" w:lineRule="atLeast"/>
        <w:rPr>
          <w:szCs w:val="28"/>
        </w:rPr>
      </w:pPr>
    </w:p>
    <w:p w:rsidR="00975D5E" w:rsidRDefault="00975D5E" w:rsidP="00975D5E">
      <w:r w:rsidRPr="00B97C39">
        <w:rPr>
          <w:szCs w:val="28"/>
        </w:rPr>
        <w:t>{</w:t>
      </w:r>
      <w:r>
        <w:rPr>
          <w:szCs w:val="28"/>
          <w:lang w:val="en-US"/>
        </w:rPr>
        <w:t>APPENDIXEND</w:t>
      </w:r>
      <w:r w:rsidRPr="00B97C39">
        <w:rPr>
          <w:szCs w:val="28"/>
        </w:rPr>
        <w:t>}</w:t>
      </w:r>
    </w:p>
    <w:p w:rsidR="00C95EEF" w:rsidRPr="00975D5E" w:rsidRDefault="00C95EEF" w:rsidP="00975D5E">
      <w:pPr>
        <w:rPr>
          <w:lang w:val="en-US"/>
        </w:rPr>
      </w:pPr>
    </w:p>
    <w:sectPr w:rsidR="00C95EEF" w:rsidRPr="00975D5E" w:rsidSect="0047410B">
      <w:pgSz w:w="11906" w:h="16838" w:code="9"/>
      <w:pgMar w:top="567" w:right="991" w:bottom="568" w:left="1843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684" w:rsidRDefault="00C62684">
      <w:r>
        <w:separator/>
      </w:r>
    </w:p>
  </w:endnote>
  <w:endnote w:type="continuationSeparator" w:id="0">
    <w:p w:rsidR="00C62684" w:rsidRDefault="00C6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nguia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684" w:rsidRDefault="00C62684">
      <w:r>
        <w:separator/>
      </w:r>
    </w:p>
  </w:footnote>
  <w:footnote w:type="continuationSeparator" w:id="0">
    <w:p w:rsidR="00C62684" w:rsidRDefault="00C62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9140C4E0"/>
    <w:name w:val="WW8Num1"/>
    <w:lvl w:ilvl="0">
      <w:start w:val="1"/>
      <w:numFmt w:val="decimal"/>
      <w:lvlText w:val="%1."/>
      <w:lvlJc w:val="left"/>
      <w:pPr>
        <w:tabs>
          <w:tab w:val="num" w:pos="88"/>
        </w:tabs>
        <w:ind w:left="928" w:hanging="360"/>
      </w:pPr>
      <w:rPr>
        <w:lang w:val="ru-RU"/>
      </w:rPr>
    </w:lvl>
    <w:lvl w:ilvl="1">
      <w:start w:val="1"/>
      <w:numFmt w:val="decimal"/>
      <w:isLgl/>
      <w:lvlText w:val="%1.%2."/>
      <w:lvlJc w:val="left"/>
      <w:pPr>
        <w:tabs>
          <w:tab w:val="num" w:pos="1558"/>
        </w:tabs>
        <w:ind w:left="1558" w:hanging="9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58"/>
        </w:tabs>
        <w:ind w:left="1558" w:hanging="9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8"/>
        </w:tabs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8"/>
        </w:tabs>
        <w:ind w:left="2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8"/>
        </w:tabs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8"/>
        </w:tabs>
        <w:ind w:left="2728" w:hanging="2160"/>
      </w:pPr>
      <w:rPr>
        <w:rFonts w:hint="default"/>
      </w:rPr>
    </w:lvl>
  </w:abstractNum>
  <w:abstractNum w:abstractNumId="1">
    <w:nsid w:val="0049229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4372895"/>
    <w:multiLevelType w:val="hybridMultilevel"/>
    <w:tmpl w:val="5E6CB7A0"/>
    <w:lvl w:ilvl="0" w:tplc="5ABC3F5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1B94299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4A034CB"/>
    <w:multiLevelType w:val="singleLevel"/>
    <w:tmpl w:val="09623B0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</w:abstractNum>
  <w:abstractNum w:abstractNumId="5">
    <w:nsid w:val="2E22782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F353059"/>
    <w:multiLevelType w:val="hybridMultilevel"/>
    <w:tmpl w:val="1364496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90652C"/>
    <w:multiLevelType w:val="singleLevel"/>
    <w:tmpl w:val="1BB69C88"/>
    <w:lvl w:ilvl="0">
      <w:start w:val="1"/>
      <w:numFmt w:val="decimal"/>
      <w:lvlText w:val="%1."/>
      <w:lvlJc w:val="left"/>
      <w:pPr>
        <w:tabs>
          <w:tab w:val="num" w:pos="1099"/>
        </w:tabs>
        <w:ind w:left="1099" w:hanging="390"/>
      </w:pPr>
      <w:rPr>
        <w:rFonts w:hint="default"/>
      </w:rPr>
    </w:lvl>
  </w:abstractNum>
  <w:abstractNum w:abstractNumId="8">
    <w:nsid w:val="49032C04"/>
    <w:multiLevelType w:val="singleLevel"/>
    <w:tmpl w:val="F022E3C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9">
    <w:nsid w:val="5C5A44A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CEE5A7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8B8227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7B1D5A15"/>
    <w:multiLevelType w:val="hybridMultilevel"/>
    <w:tmpl w:val="6840BB5C"/>
    <w:lvl w:ilvl="0" w:tplc="A9CC92CE">
      <w:start w:val="1"/>
      <w:numFmt w:val="decimal"/>
      <w:lvlText w:val="%1)"/>
      <w:lvlJc w:val="left"/>
      <w:pPr>
        <w:tabs>
          <w:tab w:val="num" w:pos="975"/>
        </w:tabs>
        <w:ind w:left="975" w:hanging="61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E73452"/>
    <w:multiLevelType w:val="multilevel"/>
    <w:tmpl w:val="700AA6C2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35"/>
        </w:tabs>
        <w:ind w:left="22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20"/>
        </w:tabs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045"/>
        </w:tabs>
        <w:ind w:left="30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30"/>
        </w:tabs>
        <w:ind w:left="36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215"/>
        </w:tabs>
        <w:ind w:left="421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440"/>
        </w:tabs>
        <w:ind w:left="4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25"/>
        </w:tabs>
        <w:ind w:left="5025" w:hanging="21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10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13"/>
  </w:num>
  <w:num w:numId="11">
    <w:abstractNumId w:val="0"/>
  </w:num>
  <w:num w:numId="12">
    <w:abstractNumId w:val="2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BF"/>
    <w:rsid w:val="0000267F"/>
    <w:rsid w:val="000115AC"/>
    <w:rsid w:val="00013065"/>
    <w:rsid w:val="00013287"/>
    <w:rsid w:val="000158B0"/>
    <w:rsid w:val="00020ACA"/>
    <w:rsid w:val="00021681"/>
    <w:rsid w:val="00027640"/>
    <w:rsid w:val="000345F2"/>
    <w:rsid w:val="00036806"/>
    <w:rsid w:val="0004507F"/>
    <w:rsid w:val="00045B39"/>
    <w:rsid w:val="00047D58"/>
    <w:rsid w:val="00052CDD"/>
    <w:rsid w:val="0005513D"/>
    <w:rsid w:val="000621CC"/>
    <w:rsid w:val="000631BD"/>
    <w:rsid w:val="000664FA"/>
    <w:rsid w:val="00071D59"/>
    <w:rsid w:val="0007214D"/>
    <w:rsid w:val="00072BDC"/>
    <w:rsid w:val="00076A1E"/>
    <w:rsid w:val="00084224"/>
    <w:rsid w:val="00084513"/>
    <w:rsid w:val="00091E9A"/>
    <w:rsid w:val="00092B2D"/>
    <w:rsid w:val="000936AB"/>
    <w:rsid w:val="000B0164"/>
    <w:rsid w:val="000B2091"/>
    <w:rsid w:val="000C0024"/>
    <w:rsid w:val="000C688B"/>
    <w:rsid w:val="000D1798"/>
    <w:rsid w:val="000D62AC"/>
    <w:rsid w:val="000D652B"/>
    <w:rsid w:val="00101B8C"/>
    <w:rsid w:val="00104CB6"/>
    <w:rsid w:val="00114B7B"/>
    <w:rsid w:val="00126E95"/>
    <w:rsid w:val="00127917"/>
    <w:rsid w:val="00131967"/>
    <w:rsid w:val="00136394"/>
    <w:rsid w:val="001402B6"/>
    <w:rsid w:val="001466CF"/>
    <w:rsid w:val="00153987"/>
    <w:rsid w:val="001578D7"/>
    <w:rsid w:val="00161953"/>
    <w:rsid w:val="001624AA"/>
    <w:rsid w:val="00163259"/>
    <w:rsid w:val="0016713A"/>
    <w:rsid w:val="00173A59"/>
    <w:rsid w:val="00175C4E"/>
    <w:rsid w:val="00180709"/>
    <w:rsid w:val="001820EF"/>
    <w:rsid w:val="00192DF9"/>
    <w:rsid w:val="00197121"/>
    <w:rsid w:val="001A1E7F"/>
    <w:rsid w:val="001A20FB"/>
    <w:rsid w:val="001B72C9"/>
    <w:rsid w:val="001D0C96"/>
    <w:rsid w:val="001D77D9"/>
    <w:rsid w:val="001E1A30"/>
    <w:rsid w:val="0020425E"/>
    <w:rsid w:val="00204470"/>
    <w:rsid w:val="00204592"/>
    <w:rsid w:val="00210B3E"/>
    <w:rsid w:val="0022662C"/>
    <w:rsid w:val="002311F9"/>
    <w:rsid w:val="00233DB5"/>
    <w:rsid w:val="00234936"/>
    <w:rsid w:val="002458CD"/>
    <w:rsid w:val="00246B0F"/>
    <w:rsid w:val="002531C1"/>
    <w:rsid w:val="0025491B"/>
    <w:rsid w:val="00260467"/>
    <w:rsid w:val="00261FC2"/>
    <w:rsid w:val="00264B5F"/>
    <w:rsid w:val="00272B1F"/>
    <w:rsid w:val="002732C0"/>
    <w:rsid w:val="002758A7"/>
    <w:rsid w:val="00275B5D"/>
    <w:rsid w:val="00277AA5"/>
    <w:rsid w:val="002821B6"/>
    <w:rsid w:val="002860B6"/>
    <w:rsid w:val="002864E1"/>
    <w:rsid w:val="002933CF"/>
    <w:rsid w:val="00295AE8"/>
    <w:rsid w:val="002A1D93"/>
    <w:rsid w:val="002A36E8"/>
    <w:rsid w:val="002A53FA"/>
    <w:rsid w:val="002A7BA4"/>
    <w:rsid w:val="002A7E96"/>
    <w:rsid w:val="002B2495"/>
    <w:rsid w:val="002B684D"/>
    <w:rsid w:val="002C0E40"/>
    <w:rsid w:val="002C42E0"/>
    <w:rsid w:val="002D02EC"/>
    <w:rsid w:val="002D5A9B"/>
    <w:rsid w:val="002E27C9"/>
    <w:rsid w:val="002F0584"/>
    <w:rsid w:val="002F60AE"/>
    <w:rsid w:val="002F6B47"/>
    <w:rsid w:val="00302E45"/>
    <w:rsid w:val="00303864"/>
    <w:rsid w:val="00305238"/>
    <w:rsid w:val="00314439"/>
    <w:rsid w:val="0031448D"/>
    <w:rsid w:val="00320657"/>
    <w:rsid w:val="00322E7B"/>
    <w:rsid w:val="00334329"/>
    <w:rsid w:val="00335510"/>
    <w:rsid w:val="00335FAD"/>
    <w:rsid w:val="00337737"/>
    <w:rsid w:val="00337A08"/>
    <w:rsid w:val="003410E1"/>
    <w:rsid w:val="00342E0E"/>
    <w:rsid w:val="00343D5B"/>
    <w:rsid w:val="00344A5F"/>
    <w:rsid w:val="00350DED"/>
    <w:rsid w:val="00353259"/>
    <w:rsid w:val="003552B7"/>
    <w:rsid w:val="00355CFA"/>
    <w:rsid w:val="003631EE"/>
    <w:rsid w:val="0036349C"/>
    <w:rsid w:val="0036663F"/>
    <w:rsid w:val="00383368"/>
    <w:rsid w:val="00391BC0"/>
    <w:rsid w:val="00392AC0"/>
    <w:rsid w:val="003938C9"/>
    <w:rsid w:val="00396EC0"/>
    <w:rsid w:val="003A4D21"/>
    <w:rsid w:val="003B4D1F"/>
    <w:rsid w:val="003B57D6"/>
    <w:rsid w:val="003C0BE4"/>
    <w:rsid w:val="003C0C43"/>
    <w:rsid w:val="003D2BD9"/>
    <w:rsid w:val="003D32BE"/>
    <w:rsid w:val="003E19CB"/>
    <w:rsid w:val="003F35D2"/>
    <w:rsid w:val="003F6F6F"/>
    <w:rsid w:val="004055BC"/>
    <w:rsid w:val="00410721"/>
    <w:rsid w:val="00411062"/>
    <w:rsid w:val="0041473B"/>
    <w:rsid w:val="004165C9"/>
    <w:rsid w:val="0041739D"/>
    <w:rsid w:val="004201FB"/>
    <w:rsid w:val="0042335A"/>
    <w:rsid w:val="0043275A"/>
    <w:rsid w:val="004337B9"/>
    <w:rsid w:val="00440686"/>
    <w:rsid w:val="00461EAB"/>
    <w:rsid w:val="00464AF8"/>
    <w:rsid w:val="004673D2"/>
    <w:rsid w:val="00470B47"/>
    <w:rsid w:val="0047410B"/>
    <w:rsid w:val="00475C04"/>
    <w:rsid w:val="004862DB"/>
    <w:rsid w:val="0049200F"/>
    <w:rsid w:val="004925F4"/>
    <w:rsid w:val="004936EA"/>
    <w:rsid w:val="004A2659"/>
    <w:rsid w:val="004B1EC7"/>
    <w:rsid w:val="004C2778"/>
    <w:rsid w:val="004C4013"/>
    <w:rsid w:val="004C782B"/>
    <w:rsid w:val="004D7FE6"/>
    <w:rsid w:val="004E14AD"/>
    <w:rsid w:val="004E3338"/>
    <w:rsid w:val="004E3665"/>
    <w:rsid w:val="004E5AD1"/>
    <w:rsid w:val="004E64F4"/>
    <w:rsid w:val="004F69C0"/>
    <w:rsid w:val="004F7CAB"/>
    <w:rsid w:val="00501150"/>
    <w:rsid w:val="00501E7C"/>
    <w:rsid w:val="005025B5"/>
    <w:rsid w:val="005068C8"/>
    <w:rsid w:val="00510431"/>
    <w:rsid w:val="00520F9F"/>
    <w:rsid w:val="0053380F"/>
    <w:rsid w:val="00542496"/>
    <w:rsid w:val="00542497"/>
    <w:rsid w:val="00547164"/>
    <w:rsid w:val="005578C9"/>
    <w:rsid w:val="005601B3"/>
    <w:rsid w:val="005645B3"/>
    <w:rsid w:val="0056486F"/>
    <w:rsid w:val="00574B15"/>
    <w:rsid w:val="00591E2D"/>
    <w:rsid w:val="005A111C"/>
    <w:rsid w:val="005A4FCC"/>
    <w:rsid w:val="005C0315"/>
    <w:rsid w:val="005C072B"/>
    <w:rsid w:val="005C5AB0"/>
    <w:rsid w:val="005C6221"/>
    <w:rsid w:val="005D56F9"/>
    <w:rsid w:val="005D76E4"/>
    <w:rsid w:val="005F1DBA"/>
    <w:rsid w:val="005F7E9E"/>
    <w:rsid w:val="006002A2"/>
    <w:rsid w:val="00600895"/>
    <w:rsid w:val="00606AE2"/>
    <w:rsid w:val="006162BA"/>
    <w:rsid w:val="00620705"/>
    <w:rsid w:val="00624B86"/>
    <w:rsid w:val="00631F6B"/>
    <w:rsid w:val="0064659E"/>
    <w:rsid w:val="00647DC3"/>
    <w:rsid w:val="00650CF6"/>
    <w:rsid w:val="00654BC8"/>
    <w:rsid w:val="0065507D"/>
    <w:rsid w:val="00656675"/>
    <w:rsid w:val="006645CE"/>
    <w:rsid w:val="00666620"/>
    <w:rsid w:val="00667FC6"/>
    <w:rsid w:val="00670961"/>
    <w:rsid w:val="00672771"/>
    <w:rsid w:val="00673085"/>
    <w:rsid w:val="006841D4"/>
    <w:rsid w:val="00685C52"/>
    <w:rsid w:val="00692023"/>
    <w:rsid w:val="0069295A"/>
    <w:rsid w:val="00694E3C"/>
    <w:rsid w:val="006A1B07"/>
    <w:rsid w:val="006A58D1"/>
    <w:rsid w:val="006A6205"/>
    <w:rsid w:val="006B035F"/>
    <w:rsid w:val="006B216F"/>
    <w:rsid w:val="006C51C3"/>
    <w:rsid w:val="006E2A7F"/>
    <w:rsid w:val="006E2F49"/>
    <w:rsid w:val="006E39DA"/>
    <w:rsid w:val="006E6902"/>
    <w:rsid w:val="006F5D21"/>
    <w:rsid w:val="006F65B9"/>
    <w:rsid w:val="00703F6B"/>
    <w:rsid w:val="0070757A"/>
    <w:rsid w:val="00715B73"/>
    <w:rsid w:val="00722381"/>
    <w:rsid w:val="0072428C"/>
    <w:rsid w:val="0072546C"/>
    <w:rsid w:val="007302C1"/>
    <w:rsid w:val="0073098F"/>
    <w:rsid w:val="007337BC"/>
    <w:rsid w:val="00734D57"/>
    <w:rsid w:val="00737B1B"/>
    <w:rsid w:val="007426BF"/>
    <w:rsid w:val="00744234"/>
    <w:rsid w:val="0074565F"/>
    <w:rsid w:val="007506BD"/>
    <w:rsid w:val="00760B85"/>
    <w:rsid w:val="00760E5F"/>
    <w:rsid w:val="00781219"/>
    <w:rsid w:val="00783B3B"/>
    <w:rsid w:val="00785A28"/>
    <w:rsid w:val="00786E22"/>
    <w:rsid w:val="00791EB2"/>
    <w:rsid w:val="00794CB8"/>
    <w:rsid w:val="007A65B6"/>
    <w:rsid w:val="007B63E6"/>
    <w:rsid w:val="007C2502"/>
    <w:rsid w:val="007C3B04"/>
    <w:rsid w:val="007C435E"/>
    <w:rsid w:val="007C530D"/>
    <w:rsid w:val="007D202D"/>
    <w:rsid w:val="007D2B85"/>
    <w:rsid w:val="007D2FA9"/>
    <w:rsid w:val="007D6EAE"/>
    <w:rsid w:val="007E704A"/>
    <w:rsid w:val="007F6387"/>
    <w:rsid w:val="007F690C"/>
    <w:rsid w:val="007F75EA"/>
    <w:rsid w:val="00802574"/>
    <w:rsid w:val="00802BE0"/>
    <w:rsid w:val="00804BA3"/>
    <w:rsid w:val="00804DAC"/>
    <w:rsid w:val="00805728"/>
    <w:rsid w:val="008060F7"/>
    <w:rsid w:val="0081704C"/>
    <w:rsid w:val="008177F5"/>
    <w:rsid w:val="0082484E"/>
    <w:rsid w:val="00825FF0"/>
    <w:rsid w:val="00827A5C"/>
    <w:rsid w:val="008311DE"/>
    <w:rsid w:val="00836095"/>
    <w:rsid w:val="00845F5F"/>
    <w:rsid w:val="00850360"/>
    <w:rsid w:val="00852B6E"/>
    <w:rsid w:val="00852CA5"/>
    <w:rsid w:val="00856042"/>
    <w:rsid w:val="00860B50"/>
    <w:rsid w:val="00861162"/>
    <w:rsid w:val="008629A7"/>
    <w:rsid w:val="008717D5"/>
    <w:rsid w:val="00883C5B"/>
    <w:rsid w:val="00885B7C"/>
    <w:rsid w:val="00890120"/>
    <w:rsid w:val="00893D26"/>
    <w:rsid w:val="0089402C"/>
    <w:rsid w:val="008A05E2"/>
    <w:rsid w:val="008A0C19"/>
    <w:rsid w:val="008A26DC"/>
    <w:rsid w:val="008B350D"/>
    <w:rsid w:val="008B4C87"/>
    <w:rsid w:val="008B7A7A"/>
    <w:rsid w:val="008B7E0A"/>
    <w:rsid w:val="008D09CE"/>
    <w:rsid w:val="008D0D21"/>
    <w:rsid w:val="008D2204"/>
    <w:rsid w:val="008D61BF"/>
    <w:rsid w:val="008E1036"/>
    <w:rsid w:val="008E11AD"/>
    <w:rsid w:val="008E584E"/>
    <w:rsid w:val="008F21CD"/>
    <w:rsid w:val="008F554D"/>
    <w:rsid w:val="00902803"/>
    <w:rsid w:val="00904812"/>
    <w:rsid w:val="00905B20"/>
    <w:rsid w:val="00905C6B"/>
    <w:rsid w:val="00910AEE"/>
    <w:rsid w:val="00912571"/>
    <w:rsid w:val="00917E8D"/>
    <w:rsid w:val="0092441D"/>
    <w:rsid w:val="00930799"/>
    <w:rsid w:val="00931439"/>
    <w:rsid w:val="009360AB"/>
    <w:rsid w:val="00955FB3"/>
    <w:rsid w:val="00956843"/>
    <w:rsid w:val="00962A04"/>
    <w:rsid w:val="00962F3E"/>
    <w:rsid w:val="00964AD2"/>
    <w:rsid w:val="00975D5E"/>
    <w:rsid w:val="009949E3"/>
    <w:rsid w:val="00996033"/>
    <w:rsid w:val="009A07C4"/>
    <w:rsid w:val="009A29D9"/>
    <w:rsid w:val="009A395E"/>
    <w:rsid w:val="009A487C"/>
    <w:rsid w:val="009B17A6"/>
    <w:rsid w:val="009B1DD1"/>
    <w:rsid w:val="009B2494"/>
    <w:rsid w:val="009B3023"/>
    <w:rsid w:val="009D7FF4"/>
    <w:rsid w:val="009E7354"/>
    <w:rsid w:val="009F0B7E"/>
    <w:rsid w:val="009F43B3"/>
    <w:rsid w:val="009F68FC"/>
    <w:rsid w:val="009F77AC"/>
    <w:rsid w:val="00A005EE"/>
    <w:rsid w:val="00A0061E"/>
    <w:rsid w:val="00A03BC4"/>
    <w:rsid w:val="00A03CAC"/>
    <w:rsid w:val="00A07D01"/>
    <w:rsid w:val="00A23A9C"/>
    <w:rsid w:val="00A27A5C"/>
    <w:rsid w:val="00A35D31"/>
    <w:rsid w:val="00A51578"/>
    <w:rsid w:val="00A52545"/>
    <w:rsid w:val="00A53725"/>
    <w:rsid w:val="00A540A8"/>
    <w:rsid w:val="00A542C1"/>
    <w:rsid w:val="00A6041F"/>
    <w:rsid w:val="00A61ADA"/>
    <w:rsid w:val="00A657D8"/>
    <w:rsid w:val="00A717EE"/>
    <w:rsid w:val="00A739A8"/>
    <w:rsid w:val="00A80288"/>
    <w:rsid w:val="00AA31F8"/>
    <w:rsid w:val="00AB0C44"/>
    <w:rsid w:val="00AB14A0"/>
    <w:rsid w:val="00AB77FA"/>
    <w:rsid w:val="00AB7E60"/>
    <w:rsid w:val="00AC00DC"/>
    <w:rsid w:val="00AC7AAF"/>
    <w:rsid w:val="00AD123B"/>
    <w:rsid w:val="00AD2D77"/>
    <w:rsid w:val="00AE3795"/>
    <w:rsid w:val="00AE4AE8"/>
    <w:rsid w:val="00AF6116"/>
    <w:rsid w:val="00AF6509"/>
    <w:rsid w:val="00B0747E"/>
    <w:rsid w:val="00B07C45"/>
    <w:rsid w:val="00B11EDE"/>
    <w:rsid w:val="00B12F04"/>
    <w:rsid w:val="00B148C9"/>
    <w:rsid w:val="00B176C1"/>
    <w:rsid w:val="00B22338"/>
    <w:rsid w:val="00B236C1"/>
    <w:rsid w:val="00B23DE3"/>
    <w:rsid w:val="00B45763"/>
    <w:rsid w:val="00B4704E"/>
    <w:rsid w:val="00B56D78"/>
    <w:rsid w:val="00B61321"/>
    <w:rsid w:val="00B61D17"/>
    <w:rsid w:val="00B64112"/>
    <w:rsid w:val="00B71B63"/>
    <w:rsid w:val="00B7270B"/>
    <w:rsid w:val="00B7363E"/>
    <w:rsid w:val="00B77C04"/>
    <w:rsid w:val="00B903E7"/>
    <w:rsid w:val="00B94D49"/>
    <w:rsid w:val="00B97C39"/>
    <w:rsid w:val="00BB303B"/>
    <w:rsid w:val="00BB4913"/>
    <w:rsid w:val="00BB4EB2"/>
    <w:rsid w:val="00BC1099"/>
    <w:rsid w:val="00BC2B43"/>
    <w:rsid w:val="00BC54DE"/>
    <w:rsid w:val="00BC6A8F"/>
    <w:rsid w:val="00BC788E"/>
    <w:rsid w:val="00BC7CCF"/>
    <w:rsid w:val="00BD13A9"/>
    <w:rsid w:val="00BD15B5"/>
    <w:rsid w:val="00BD49C9"/>
    <w:rsid w:val="00BD5A7F"/>
    <w:rsid w:val="00BF18ED"/>
    <w:rsid w:val="00BF549D"/>
    <w:rsid w:val="00BF7B6B"/>
    <w:rsid w:val="00C05DEB"/>
    <w:rsid w:val="00C06395"/>
    <w:rsid w:val="00C13F25"/>
    <w:rsid w:val="00C16266"/>
    <w:rsid w:val="00C236A7"/>
    <w:rsid w:val="00C24CB7"/>
    <w:rsid w:val="00C264AB"/>
    <w:rsid w:val="00C278DB"/>
    <w:rsid w:val="00C34461"/>
    <w:rsid w:val="00C34BCC"/>
    <w:rsid w:val="00C3683B"/>
    <w:rsid w:val="00C372E9"/>
    <w:rsid w:val="00C46401"/>
    <w:rsid w:val="00C47DA2"/>
    <w:rsid w:val="00C51771"/>
    <w:rsid w:val="00C62684"/>
    <w:rsid w:val="00C636F2"/>
    <w:rsid w:val="00C65AD4"/>
    <w:rsid w:val="00C679FD"/>
    <w:rsid w:val="00C747D4"/>
    <w:rsid w:val="00C82027"/>
    <w:rsid w:val="00C95EEF"/>
    <w:rsid w:val="00C971EA"/>
    <w:rsid w:val="00CA2FC4"/>
    <w:rsid w:val="00CA499A"/>
    <w:rsid w:val="00CB3019"/>
    <w:rsid w:val="00CC4610"/>
    <w:rsid w:val="00CD7F63"/>
    <w:rsid w:val="00CE078C"/>
    <w:rsid w:val="00CE2BA2"/>
    <w:rsid w:val="00CE532F"/>
    <w:rsid w:val="00CF0EE1"/>
    <w:rsid w:val="00CF1425"/>
    <w:rsid w:val="00CF3E22"/>
    <w:rsid w:val="00D0796A"/>
    <w:rsid w:val="00D12888"/>
    <w:rsid w:val="00D14EF3"/>
    <w:rsid w:val="00D173D8"/>
    <w:rsid w:val="00D23326"/>
    <w:rsid w:val="00D50DF5"/>
    <w:rsid w:val="00D51AB0"/>
    <w:rsid w:val="00D537C7"/>
    <w:rsid w:val="00D6054D"/>
    <w:rsid w:val="00D62E6C"/>
    <w:rsid w:val="00D65403"/>
    <w:rsid w:val="00D66823"/>
    <w:rsid w:val="00D72009"/>
    <w:rsid w:val="00D722BF"/>
    <w:rsid w:val="00D860CE"/>
    <w:rsid w:val="00D9096E"/>
    <w:rsid w:val="00D92313"/>
    <w:rsid w:val="00D9393D"/>
    <w:rsid w:val="00DA08D1"/>
    <w:rsid w:val="00DA49F6"/>
    <w:rsid w:val="00DA4B82"/>
    <w:rsid w:val="00DB2941"/>
    <w:rsid w:val="00DB47EC"/>
    <w:rsid w:val="00DC0EAC"/>
    <w:rsid w:val="00DC1E13"/>
    <w:rsid w:val="00DC602E"/>
    <w:rsid w:val="00DC7D4C"/>
    <w:rsid w:val="00DD653C"/>
    <w:rsid w:val="00DE0242"/>
    <w:rsid w:val="00DE4490"/>
    <w:rsid w:val="00DE4535"/>
    <w:rsid w:val="00DE697A"/>
    <w:rsid w:val="00DF1E65"/>
    <w:rsid w:val="00DF3163"/>
    <w:rsid w:val="00DF7BAE"/>
    <w:rsid w:val="00E02792"/>
    <w:rsid w:val="00E1159C"/>
    <w:rsid w:val="00E11E28"/>
    <w:rsid w:val="00E15913"/>
    <w:rsid w:val="00E22E7C"/>
    <w:rsid w:val="00E32687"/>
    <w:rsid w:val="00E364D6"/>
    <w:rsid w:val="00E36814"/>
    <w:rsid w:val="00E37A47"/>
    <w:rsid w:val="00E409A8"/>
    <w:rsid w:val="00E42E8A"/>
    <w:rsid w:val="00E4779E"/>
    <w:rsid w:val="00E537DE"/>
    <w:rsid w:val="00E54F24"/>
    <w:rsid w:val="00E559AE"/>
    <w:rsid w:val="00E559BA"/>
    <w:rsid w:val="00E645EE"/>
    <w:rsid w:val="00E64CB7"/>
    <w:rsid w:val="00E6763D"/>
    <w:rsid w:val="00E67F0C"/>
    <w:rsid w:val="00E73401"/>
    <w:rsid w:val="00E80114"/>
    <w:rsid w:val="00E80C1B"/>
    <w:rsid w:val="00E8386E"/>
    <w:rsid w:val="00E87CBF"/>
    <w:rsid w:val="00E9160C"/>
    <w:rsid w:val="00E95995"/>
    <w:rsid w:val="00E9651E"/>
    <w:rsid w:val="00E966D1"/>
    <w:rsid w:val="00EA701E"/>
    <w:rsid w:val="00EA7FEE"/>
    <w:rsid w:val="00EB0CCE"/>
    <w:rsid w:val="00EB61F7"/>
    <w:rsid w:val="00EC1D4D"/>
    <w:rsid w:val="00EC31E5"/>
    <w:rsid w:val="00ED2FC2"/>
    <w:rsid w:val="00ED4A06"/>
    <w:rsid w:val="00EE306C"/>
    <w:rsid w:val="00EE63CE"/>
    <w:rsid w:val="00F141C8"/>
    <w:rsid w:val="00F20C7A"/>
    <w:rsid w:val="00F22C09"/>
    <w:rsid w:val="00F25A44"/>
    <w:rsid w:val="00F368A7"/>
    <w:rsid w:val="00F43F42"/>
    <w:rsid w:val="00F4687C"/>
    <w:rsid w:val="00F5435E"/>
    <w:rsid w:val="00F616F1"/>
    <w:rsid w:val="00F6359E"/>
    <w:rsid w:val="00F6618C"/>
    <w:rsid w:val="00F67953"/>
    <w:rsid w:val="00F70D73"/>
    <w:rsid w:val="00F71F9E"/>
    <w:rsid w:val="00F73A72"/>
    <w:rsid w:val="00F753EB"/>
    <w:rsid w:val="00F7568C"/>
    <w:rsid w:val="00F760CF"/>
    <w:rsid w:val="00F7698B"/>
    <w:rsid w:val="00F84447"/>
    <w:rsid w:val="00F86D6C"/>
    <w:rsid w:val="00F87FAC"/>
    <w:rsid w:val="00F924D1"/>
    <w:rsid w:val="00FA0135"/>
    <w:rsid w:val="00FA16C8"/>
    <w:rsid w:val="00FA2D3A"/>
    <w:rsid w:val="00FA7A5E"/>
    <w:rsid w:val="00FB2582"/>
    <w:rsid w:val="00FB7CD2"/>
    <w:rsid w:val="00FC4375"/>
    <w:rsid w:val="00FD1ADF"/>
    <w:rsid w:val="00FD5C3E"/>
    <w:rsid w:val="00F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6387"/>
    <w:pPr>
      <w:jc w:val="both"/>
    </w:pPr>
    <w:rPr>
      <w:sz w:val="28"/>
      <w:lang w:val="uk-U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4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32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Benguiat" w:hAnsi="Benguiat"/>
      <w:spacing w:val="-52"/>
      <w:kern w:val="36"/>
      <w:position w:val="-4"/>
      <w:sz w:val="3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Caption">
    <w:name w:val="caption"/>
    <w:basedOn w:val="Normal"/>
    <w:next w:val="Normal"/>
    <w:qFormat/>
    <w:pPr>
      <w:jc w:val="center"/>
    </w:pPr>
    <w:rPr>
      <w:b/>
      <w:spacing w:val="48"/>
      <w:sz w:val="48"/>
    </w:rPr>
  </w:style>
  <w:style w:type="paragraph" w:styleId="BodyTextIndent">
    <w:name w:val="Body Text Indent"/>
    <w:basedOn w:val="Normal"/>
    <w:pPr>
      <w:ind w:left="851" w:hanging="142"/>
    </w:pPr>
  </w:style>
  <w:style w:type="paragraph" w:styleId="BodyTextIndent2">
    <w:name w:val="Body Text Indent 2"/>
    <w:basedOn w:val="Normal"/>
    <w:pPr>
      <w:ind w:firstLine="709"/>
    </w:pPr>
  </w:style>
  <w:style w:type="paragraph" w:styleId="BalloonText">
    <w:name w:val="Balloon Text"/>
    <w:basedOn w:val="Normal"/>
    <w:semiHidden/>
    <w:rsid w:val="00E87C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D15B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C372E9"/>
    <w:pPr>
      <w:spacing w:after="120"/>
      <w:ind w:left="283"/>
    </w:pPr>
    <w:rPr>
      <w:sz w:val="16"/>
      <w:szCs w:val="16"/>
    </w:rPr>
  </w:style>
  <w:style w:type="paragraph" w:styleId="NormalWeb">
    <w:name w:val="Normal (Web)"/>
    <w:basedOn w:val="Normal"/>
    <w:rsid w:val="00C372E9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Char1">
    <w:name w:val="Char Знак Знак Знак Знак Знак Знак Знак Знак Знак Знак Знак Знак Знак Знак Знак1 Знак"/>
    <w:basedOn w:val="Normal"/>
    <w:rsid w:val="00353259"/>
    <w:pPr>
      <w:jc w:val="left"/>
    </w:pPr>
    <w:rPr>
      <w:rFonts w:ascii="Verdana" w:hAnsi="Verdana" w:cs="Verdana"/>
      <w:b/>
      <w:sz w:val="20"/>
      <w:lang w:val="en-US" w:eastAsia="en-US"/>
    </w:rPr>
  </w:style>
  <w:style w:type="paragraph" w:styleId="DocumentMap">
    <w:name w:val="Document Map"/>
    <w:basedOn w:val="Normal"/>
    <w:semiHidden/>
    <w:rsid w:val="00956843"/>
    <w:pPr>
      <w:shd w:val="clear" w:color="auto" w:fill="000080"/>
    </w:pPr>
    <w:rPr>
      <w:rFonts w:ascii="Tahoma" w:hAnsi="Tahoma" w:cs="Tahoma"/>
      <w:sz w:val="20"/>
    </w:rPr>
  </w:style>
  <w:style w:type="paragraph" w:customStyle="1" w:styleId="10">
    <w:name w:val="Абзац списка1"/>
    <w:basedOn w:val="Normal"/>
    <w:rsid w:val="00591E2D"/>
    <w:pPr>
      <w:suppressAutoHyphens/>
      <w:spacing w:after="200" w:line="276" w:lineRule="auto"/>
      <w:ind w:left="720"/>
      <w:jc w:val="left"/>
    </w:pPr>
    <w:rPr>
      <w:rFonts w:ascii="Calibri" w:eastAsia="Calibri" w:hAnsi="Calibri" w:cs="Calibri"/>
      <w:sz w:val="22"/>
      <w:szCs w:val="22"/>
      <w:lang w:val="ru-RU" w:eastAsia="ar-SA"/>
    </w:rPr>
  </w:style>
  <w:style w:type="paragraph" w:customStyle="1" w:styleId="a">
    <w:name w:val="Содержимое таблицы"/>
    <w:basedOn w:val="Normal"/>
    <w:rsid w:val="005601B3"/>
    <w:pPr>
      <w:suppressLineNumbers/>
      <w:suppressAutoHyphens/>
      <w:spacing w:after="200" w:line="276" w:lineRule="auto"/>
      <w:jc w:val="left"/>
    </w:pPr>
    <w:rPr>
      <w:rFonts w:ascii="Calibri" w:eastAsia="Calibri" w:hAnsi="Calibri" w:cs="Calibri"/>
      <w:sz w:val="22"/>
      <w:szCs w:val="22"/>
      <w:lang w:val="ru-RU" w:eastAsia="ar-SA"/>
    </w:rPr>
  </w:style>
  <w:style w:type="paragraph" w:styleId="HTMLPreformatted">
    <w:name w:val="HTML Preformatted"/>
    <w:basedOn w:val="Normal"/>
    <w:rsid w:val="00C06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paragraph" w:customStyle="1" w:styleId="NormalItem">
    <w:name w:val="Normal Item"/>
    <w:basedOn w:val="Normal"/>
    <w:qFormat/>
    <w:rsid w:val="00760B85"/>
    <w:pPr>
      <w:ind w:firstLine="720"/>
    </w:pPr>
    <w:rPr>
      <w:szCs w:val="28"/>
    </w:rPr>
  </w:style>
  <w:style w:type="paragraph" w:styleId="ListParagraph">
    <w:name w:val="List Paragraph"/>
    <w:basedOn w:val="Normal"/>
    <w:uiPriority w:val="34"/>
    <w:qFormat/>
    <w:rsid w:val="00246B0F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6387"/>
    <w:pPr>
      <w:jc w:val="both"/>
    </w:pPr>
    <w:rPr>
      <w:sz w:val="28"/>
      <w:lang w:val="uk-U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4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32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Benguiat" w:hAnsi="Benguiat"/>
      <w:spacing w:val="-52"/>
      <w:kern w:val="36"/>
      <w:position w:val="-4"/>
      <w:sz w:val="3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Caption">
    <w:name w:val="caption"/>
    <w:basedOn w:val="Normal"/>
    <w:next w:val="Normal"/>
    <w:qFormat/>
    <w:pPr>
      <w:jc w:val="center"/>
    </w:pPr>
    <w:rPr>
      <w:b/>
      <w:spacing w:val="48"/>
      <w:sz w:val="48"/>
    </w:rPr>
  </w:style>
  <w:style w:type="paragraph" w:styleId="BodyTextIndent">
    <w:name w:val="Body Text Indent"/>
    <w:basedOn w:val="Normal"/>
    <w:pPr>
      <w:ind w:left="851" w:hanging="142"/>
    </w:pPr>
  </w:style>
  <w:style w:type="paragraph" w:styleId="BodyTextIndent2">
    <w:name w:val="Body Text Indent 2"/>
    <w:basedOn w:val="Normal"/>
    <w:pPr>
      <w:ind w:firstLine="709"/>
    </w:pPr>
  </w:style>
  <w:style w:type="paragraph" w:styleId="BalloonText">
    <w:name w:val="Balloon Text"/>
    <w:basedOn w:val="Normal"/>
    <w:semiHidden/>
    <w:rsid w:val="00E87C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D15B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C372E9"/>
    <w:pPr>
      <w:spacing w:after="120"/>
      <w:ind w:left="283"/>
    </w:pPr>
    <w:rPr>
      <w:sz w:val="16"/>
      <w:szCs w:val="16"/>
    </w:rPr>
  </w:style>
  <w:style w:type="paragraph" w:styleId="NormalWeb">
    <w:name w:val="Normal (Web)"/>
    <w:basedOn w:val="Normal"/>
    <w:rsid w:val="00C372E9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Char1">
    <w:name w:val="Char Знак Знак Знак Знак Знак Знак Знак Знак Знак Знак Знак Знак Знак Знак Знак1 Знак"/>
    <w:basedOn w:val="Normal"/>
    <w:rsid w:val="00353259"/>
    <w:pPr>
      <w:jc w:val="left"/>
    </w:pPr>
    <w:rPr>
      <w:rFonts w:ascii="Verdana" w:hAnsi="Verdana" w:cs="Verdana"/>
      <w:b/>
      <w:sz w:val="20"/>
      <w:lang w:val="en-US" w:eastAsia="en-US"/>
    </w:rPr>
  </w:style>
  <w:style w:type="paragraph" w:styleId="DocumentMap">
    <w:name w:val="Document Map"/>
    <w:basedOn w:val="Normal"/>
    <w:semiHidden/>
    <w:rsid w:val="00956843"/>
    <w:pPr>
      <w:shd w:val="clear" w:color="auto" w:fill="000080"/>
    </w:pPr>
    <w:rPr>
      <w:rFonts w:ascii="Tahoma" w:hAnsi="Tahoma" w:cs="Tahoma"/>
      <w:sz w:val="20"/>
    </w:rPr>
  </w:style>
  <w:style w:type="paragraph" w:customStyle="1" w:styleId="10">
    <w:name w:val="Абзац списка1"/>
    <w:basedOn w:val="Normal"/>
    <w:rsid w:val="00591E2D"/>
    <w:pPr>
      <w:suppressAutoHyphens/>
      <w:spacing w:after="200" w:line="276" w:lineRule="auto"/>
      <w:ind w:left="720"/>
      <w:jc w:val="left"/>
    </w:pPr>
    <w:rPr>
      <w:rFonts w:ascii="Calibri" w:eastAsia="Calibri" w:hAnsi="Calibri" w:cs="Calibri"/>
      <w:sz w:val="22"/>
      <w:szCs w:val="22"/>
      <w:lang w:val="ru-RU" w:eastAsia="ar-SA"/>
    </w:rPr>
  </w:style>
  <w:style w:type="paragraph" w:customStyle="1" w:styleId="a">
    <w:name w:val="Содержимое таблицы"/>
    <w:basedOn w:val="Normal"/>
    <w:rsid w:val="005601B3"/>
    <w:pPr>
      <w:suppressLineNumbers/>
      <w:suppressAutoHyphens/>
      <w:spacing w:after="200" w:line="276" w:lineRule="auto"/>
      <w:jc w:val="left"/>
    </w:pPr>
    <w:rPr>
      <w:rFonts w:ascii="Calibri" w:eastAsia="Calibri" w:hAnsi="Calibri" w:cs="Calibri"/>
      <w:sz w:val="22"/>
      <w:szCs w:val="22"/>
      <w:lang w:val="ru-RU" w:eastAsia="ar-SA"/>
    </w:rPr>
  </w:style>
  <w:style w:type="paragraph" w:styleId="HTMLPreformatted">
    <w:name w:val="HTML Preformatted"/>
    <w:basedOn w:val="Normal"/>
    <w:rsid w:val="00C06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paragraph" w:customStyle="1" w:styleId="NormalItem">
    <w:name w:val="Normal Item"/>
    <w:basedOn w:val="Normal"/>
    <w:qFormat/>
    <w:rsid w:val="00760B85"/>
    <w:pPr>
      <w:ind w:firstLine="720"/>
    </w:pPr>
    <w:rPr>
      <w:szCs w:val="28"/>
    </w:rPr>
  </w:style>
  <w:style w:type="paragraph" w:styleId="ListParagraph">
    <w:name w:val="List Paragraph"/>
    <w:basedOn w:val="Normal"/>
    <w:uiPriority w:val="34"/>
    <w:qFormat/>
    <w:rsid w:val="00246B0F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4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86;&#1111;%20&#1076;&#1086;&#1082;&#1091;&#1084;&#1077;&#1085;&#1090;&#1080;\&#1084;&#1086;&#1108;\&#1096;&#1072;&#1087;&#1082;&#107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шапка.dot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Macro Carrier</vt:lpstr>
      <vt:lpstr>Macro Carrier</vt:lpstr>
    </vt:vector>
  </TitlesOfParts>
  <Company>Romeo1994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Macro Carrier</dc:title>
  <dc:creator>Dream Blaster</dc:creator>
  <cp:keywords>Minny</cp:keywords>
  <cp:lastModifiedBy>a a. a</cp:lastModifiedBy>
  <cp:revision>3</cp:revision>
  <cp:lastPrinted>2012-09-05T11:28:00Z</cp:lastPrinted>
  <dcterms:created xsi:type="dcterms:W3CDTF">2016-01-15T13:18:00Z</dcterms:created>
  <dcterms:modified xsi:type="dcterms:W3CDTF">2016-01-22T15:41:00Z</dcterms:modified>
</cp:coreProperties>
</file>